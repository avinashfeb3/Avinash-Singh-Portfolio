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EA3A5" w14:textId="6F0BCF74" w:rsidR="002C42BC" w:rsidRPr="00AD7F09" w:rsidRDefault="00000000">
      <w:pPr>
        <w:pStyle w:val="ContactInfo"/>
        <w:rPr>
          <w:color w:val="auto"/>
        </w:rPr>
      </w:pPr>
      <w:sdt>
        <w:sdtPr>
          <w:rPr>
            <w:color w:val="auto"/>
          </w:rPr>
          <w:alias w:val="Street Address"/>
          <w:tag w:val="Street Address"/>
          <w:id w:val="1415969137"/>
          <w:placeholder>
            <w:docPart w:val="004E44FA5923425ABA0CAEE88D6944E2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 w:rsidR="00AD7F09" w:rsidRPr="00AD7F09">
            <w:rPr>
              <w:color w:val="auto"/>
            </w:rPr>
            <w:t xml:space="preserve">S-416 School Block </w:t>
          </w:r>
          <w:proofErr w:type="spellStart"/>
          <w:r w:rsidR="00AD7F09" w:rsidRPr="00AD7F09">
            <w:rPr>
              <w:color w:val="auto"/>
            </w:rPr>
            <w:t>Shakarpur</w:t>
          </w:r>
          <w:proofErr w:type="spellEnd"/>
        </w:sdtContent>
      </w:sdt>
    </w:p>
    <w:sdt>
      <w:sdtPr>
        <w:rPr>
          <w:color w:val="auto"/>
        </w:rPr>
        <w:alias w:val="Category"/>
        <w:tag w:val=""/>
        <w:id w:val="1543715586"/>
        <w:placeholder>
          <w:docPart w:val="A1043BE8CD98414A933982C488ADFC49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49A8AA7C" w14:textId="59554245" w:rsidR="002C42BC" w:rsidRPr="00AD7F09" w:rsidRDefault="00AD7F09">
          <w:pPr>
            <w:pStyle w:val="ContactInfo"/>
            <w:rPr>
              <w:color w:val="auto"/>
            </w:rPr>
          </w:pPr>
          <w:r w:rsidRPr="00AD7F09">
            <w:rPr>
              <w:color w:val="auto"/>
            </w:rPr>
            <w:t>Delhi-110092</w:t>
          </w:r>
        </w:p>
      </w:sdtContent>
    </w:sdt>
    <w:p w14:paraId="66A14411" w14:textId="1D62A646" w:rsidR="002C42BC" w:rsidRPr="00AD7F09" w:rsidRDefault="00000000">
      <w:pPr>
        <w:pStyle w:val="ContactInfo"/>
        <w:rPr>
          <w:color w:val="auto"/>
        </w:rPr>
      </w:pPr>
      <w:sdt>
        <w:sdtPr>
          <w:rPr>
            <w:color w:val="auto"/>
          </w:rPr>
          <w:alias w:val="Telephone"/>
          <w:tag w:val="Telephone"/>
          <w:id w:val="599758962"/>
          <w:placeholder>
            <w:docPart w:val="2E4D4EEB5187407D814B9ADFAC100880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AD7F09" w:rsidRPr="00AD7F09">
            <w:rPr>
              <w:color w:val="auto"/>
            </w:rPr>
            <w:t>(+91) 8595196640, 7053357730</w:t>
          </w:r>
        </w:sdtContent>
      </w:sdt>
    </w:p>
    <w:sdt>
      <w:sdtPr>
        <w:rPr>
          <w:rStyle w:val="Emphasis"/>
          <w:color w:val="auto"/>
        </w:rPr>
        <w:alias w:val="Email"/>
        <w:tag w:val=""/>
        <w:id w:val="1889536063"/>
        <w:placeholder>
          <w:docPart w:val="140B96F4E3464D5F80ED8E4A77272631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14:paraId="3C956E2D" w14:textId="08FA4F6C" w:rsidR="00AD7F09" w:rsidRPr="00AD7F09" w:rsidRDefault="00AD7F09" w:rsidP="00AD7F09">
          <w:pPr>
            <w:pStyle w:val="ContactInfo"/>
            <w:rPr>
              <w:color w:val="auto"/>
            </w:rPr>
          </w:pPr>
          <w:r w:rsidRPr="00AD7F09">
            <w:rPr>
              <w:rStyle w:val="Emphasis"/>
              <w:color w:val="auto"/>
            </w:rPr>
            <w:t>Avinash416sng@gmail.com</w:t>
          </w:r>
        </w:p>
      </w:sdtContent>
    </w:sdt>
    <w:sdt>
      <w:sdtPr>
        <w:rPr>
          <w:color w:val="auto"/>
        </w:rPr>
        <w:alias w:val="Website"/>
        <w:tag w:val="Website"/>
        <w:id w:val="48967594"/>
        <w:placeholder>
          <w:docPart w:val="C3E3829777804EC884098084F0FEF9A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14:paraId="1A426A1E" w14:textId="29943E12" w:rsidR="002C42BC" w:rsidRPr="00AD7F09" w:rsidRDefault="00846FD5" w:rsidP="00AD7F09">
          <w:pPr>
            <w:pStyle w:val="ContactInfo"/>
            <w:rPr>
              <w:rStyle w:val="Emphasis"/>
              <w:color w:val="595959" w:themeColor="text1" w:themeTint="A6"/>
            </w:rPr>
          </w:pPr>
          <w:r>
            <w:rPr>
              <w:color w:val="auto"/>
            </w:rPr>
            <w:t xml:space="preserve">GitHub: </w:t>
          </w:r>
          <w:r w:rsidR="00AD7F09" w:rsidRPr="00AD7F09">
            <w:rPr>
              <w:color w:val="auto"/>
            </w:rPr>
            <w:t>https://github.com/Avinashsng</w:t>
          </w:r>
        </w:p>
      </w:sdtContent>
    </w:sdt>
    <w:p w14:paraId="00EDBBF2" w14:textId="758B1762" w:rsidR="002C42BC" w:rsidRDefault="00000000">
      <w:pPr>
        <w:pStyle w:val="Name"/>
      </w:pPr>
      <w:sdt>
        <w:sdtPr>
          <w:alias w:val="Your Name"/>
          <w:tag w:val=""/>
          <w:id w:val="1197042864"/>
          <w:placeholder>
            <w:docPart w:val="2A01FF8B792F4BFBA1A21ED9BB0CC9F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AD7F09">
            <w:t>avinash singh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6"/>
        <w:gridCol w:w="438"/>
        <w:gridCol w:w="7532"/>
      </w:tblGrid>
      <w:tr w:rsidR="002C42BC" w14:paraId="6123F58E" w14:textId="77777777" w:rsidTr="00781D49">
        <w:tc>
          <w:tcPr>
            <w:tcW w:w="1776" w:type="dxa"/>
          </w:tcPr>
          <w:p w14:paraId="3B4FEB7C" w14:textId="77777777" w:rsidR="002C42BC" w:rsidRDefault="00414819" w:rsidP="00781D49">
            <w:pPr>
              <w:pStyle w:val="Heading1"/>
              <w:jc w:val="center"/>
            </w:pPr>
            <w:r>
              <w:t>Objective</w:t>
            </w:r>
          </w:p>
        </w:tc>
        <w:tc>
          <w:tcPr>
            <w:tcW w:w="438" w:type="dxa"/>
          </w:tcPr>
          <w:p w14:paraId="0409D336" w14:textId="77777777" w:rsidR="002C42BC" w:rsidRDefault="002C42BC" w:rsidP="005C6A5E"/>
        </w:tc>
        <w:tc>
          <w:tcPr>
            <w:tcW w:w="7532" w:type="dxa"/>
          </w:tcPr>
          <w:sdt>
            <w:sdtPr>
              <w:rPr>
                <w:color w:val="auto"/>
              </w:rPr>
              <w:id w:val="-2027242758"/>
              <w15:color w:val="C0C0C0"/>
              <w15:repeatingSection/>
            </w:sdtPr>
            <w:sdtContent>
              <w:sdt>
                <w:sdtPr>
                  <w:rPr>
                    <w:color w:val="auto"/>
                  </w:rPr>
                  <w:id w:val="1797637449"/>
                  <w:placeholder>
                    <w:docPart w:val="60D190D689A94E4E824CF45EFF053EEB"/>
                  </w:placeholder>
                  <w15:color w:val="C0C0C0"/>
                  <w15:repeatingSectionItem/>
                </w:sdtPr>
                <w:sdtEndPr>
                  <w:rPr>
                    <w:color w:val="000000" w:themeColor="text1"/>
                  </w:rPr>
                </w:sdtEndPr>
                <w:sdtContent>
                  <w:p w14:paraId="07F8716C" w14:textId="574885A1" w:rsidR="002C42BC" w:rsidRPr="005C6A5E" w:rsidRDefault="005C6A5E" w:rsidP="005C6A5E">
                    <w:pPr>
                      <w:spacing w:before="60"/>
                      <w:ind w:left="192"/>
                      <w:rPr>
                        <w:rFonts w:ascii="Times New Roman" w:hAnsi="Times New Roman"/>
                        <w:sz w:val="22"/>
                        <w:szCs w:val="22"/>
                      </w:rPr>
                    </w:pPr>
                    <w:r w:rsidRPr="005C6A5E">
                      <w:rPr>
                        <w:color w:val="000000" w:themeColor="text1"/>
                      </w:rPr>
                      <w:t xml:space="preserve">Highly skilled Web Designer </w:t>
                    </w:r>
                    <w:r w:rsidR="00680117">
                      <w:rPr>
                        <w:color w:val="000000" w:themeColor="text1"/>
                      </w:rPr>
                      <w:t xml:space="preserve">&amp; Web Developer </w:t>
                    </w:r>
                    <w:r w:rsidRPr="005C6A5E">
                      <w:rPr>
                        <w:color w:val="000000" w:themeColor="text1"/>
                      </w:rPr>
                      <w:t xml:space="preserve">in developing interactive and user-friendly websites. Proficient in HTML, CSS, JavaScript, </w:t>
                    </w:r>
                    <w:r w:rsidR="00680117">
                      <w:rPr>
                        <w:color w:val="000000" w:themeColor="text1"/>
                      </w:rPr>
                      <w:t xml:space="preserve">PHP </w:t>
                    </w:r>
                    <w:r w:rsidRPr="005C6A5E">
                      <w:rPr>
                        <w:color w:val="000000" w:themeColor="text1"/>
                      </w:rPr>
                      <w:t xml:space="preserve">and </w:t>
                    </w:r>
                    <w:proofErr w:type="gramStart"/>
                    <w:r w:rsidRPr="005C6A5E">
                      <w:rPr>
                        <w:color w:val="000000" w:themeColor="text1"/>
                      </w:rPr>
                      <w:t>various  frameworks</w:t>
                    </w:r>
                    <w:proofErr w:type="gramEnd"/>
                    <w:r w:rsidRPr="005C6A5E">
                      <w:rPr>
                        <w:color w:val="000000" w:themeColor="text1"/>
                      </w:rPr>
                      <w:t>. Committed to delivering high-quality code and exceptional user experiences. Seeking an opportunity to utilize my skills and contribute to the success of a dynamic organization.</w:t>
                    </w:r>
                  </w:p>
                </w:sdtContent>
              </w:sdt>
            </w:sdtContent>
          </w:sdt>
        </w:tc>
      </w:tr>
      <w:tr w:rsidR="008C562A" w14:paraId="72E1354B" w14:textId="77777777" w:rsidTr="00781D49">
        <w:tc>
          <w:tcPr>
            <w:tcW w:w="1776" w:type="dxa"/>
          </w:tcPr>
          <w:p w14:paraId="593C056D" w14:textId="78231599" w:rsidR="008C562A" w:rsidRDefault="008C562A" w:rsidP="00781D49">
            <w:pPr>
              <w:pStyle w:val="Heading1"/>
              <w:jc w:val="center"/>
            </w:pPr>
            <w:r>
              <w:t>Education</w:t>
            </w:r>
          </w:p>
        </w:tc>
        <w:tc>
          <w:tcPr>
            <w:tcW w:w="438" w:type="dxa"/>
          </w:tcPr>
          <w:p w14:paraId="6EA91E41" w14:textId="77777777" w:rsidR="008C562A" w:rsidRDefault="008C562A" w:rsidP="008C562A"/>
        </w:tc>
        <w:tc>
          <w:tcPr>
            <w:tcW w:w="7532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944824561F094FD9B03A24BFF17786A7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14:paraId="3833E273" w14:textId="300F27C5" w:rsidR="008C562A" w:rsidRDefault="008C562A" w:rsidP="00544D94">
                    <w:pPr>
                      <w:pStyle w:val="Heading2"/>
                      <w:numPr>
                        <w:ilvl w:val="0"/>
                        <w:numId w:val="17"/>
                      </w:numPr>
                      <w:ind w:left="617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>
                      <w:t>IGNOU – MCA – 2021</w:t>
                    </w: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</w:t>
                    </w:r>
                  </w:p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1461071632"/>
                      <w15:repeatingSection/>
                    </w:sdtPr>
                    <w:sdtEndPr>
                      <w:rPr>
                        <w:rFonts w:asciiTheme="majorHAnsi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1064336183"/>
                          <w:placeholder>
                            <w:docPart w:val="5CC53024A3644D71A5111E8BFA5E5F33"/>
                          </w:placeholder>
                          <w15:repeatingSectionItem/>
                        </w:sdtPr>
                        <w:sdtEndPr>
                          <w:rPr>
                            <w:rFonts w:asciiTheme="majorHAnsi" w:hAnsiTheme="majorHAnsi" w:cstheme="majorBidi"/>
                            <w:b/>
                            <w:bCs/>
                            <w:caps/>
                            <w:color w:val="404040" w:themeColor="text1" w:themeTint="BF"/>
                            <w14:ligatures w14:val="standardContextual"/>
                          </w:rPr>
                        </w:sdtEndPr>
                        <w:sdtContent>
                          <w:p w14:paraId="31A4DA9A" w14:textId="0036878B" w:rsidR="008C562A" w:rsidRDefault="008C562A" w:rsidP="00544D94">
                            <w:pPr>
                              <w:pStyle w:val="Heading2"/>
                              <w:numPr>
                                <w:ilvl w:val="0"/>
                                <w:numId w:val="17"/>
                              </w:numPr>
                              <w:ind w:left="617"/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</w:pPr>
                            <w:r>
                              <w:t>CCS University – bCA – 2016</w:t>
                            </w:r>
                          </w:p>
                        </w:sdtContent>
                      </w:sdt>
                    </w:sdtContent>
                  </w:sd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2003883226"/>
                      <w15:repeatingSection/>
                    </w:sdtPr>
                    <w:sdtEndPr>
                      <w:rPr>
                        <w:rFonts w:asciiTheme="majorHAnsi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1733682974"/>
                          <w:placeholder>
                            <w:docPart w:val="FC12A3A790B641AF99EA5792D42A438D"/>
                          </w:placeholder>
                          <w15:repeatingSectionItem/>
                        </w:sdtPr>
                        <w:sdtEndPr>
                          <w:rPr>
                            <w:rFonts w:asciiTheme="majorHAnsi" w:hAnsiTheme="majorHAnsi" w:cstheme="majorBidi"/>
                            <w:b/>
                            <w:bCs/>
                            <w:caps/>
                            <w:color w:val="404040" w:themeColor="text1" w:themeTint="BF"/>
                            <w14:ligatures w14:val="standardContextual"/>
                          </w:rPr>
                        </w:sdtEndPr>
                        <w:sdtContent>
                          <w:p w14:paraId="6DAFA6AC" w14:textId="5E8C7336" w:rsidR="008C562A" w:rsidRDefault="008C562A" w:rsidP="00544D94">
                            <w:pPr>
                              <w:pStyle w:val="Heading2"/>
                              <w:numPr>
                                <w:ilvl w:val="0"/>
                                <w:numId w:val="17"/>
                              </w:numPr>
                              <w:ind w:left="617"/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</w:pPr>
                            <w:r>
                              <w:t>CBSE Board – 12</w:t>
                            </w:r>
                            <w:r w:rsidRPr="008C562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– 2013</w:t>
                            </w:r>
                          </w:p>
                        </w:sdtContent>
                      </w:sdt>
                    </w:sdtContent>
                  </w:sd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1595240470"/>
                      <w15:repeatingSection/>
                    </w:sdtPr>
                    <w:sdtEndPr>
                      <w:rPr>
                        <w:rFonts w:asciiTheme="majorHAnsi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1363712704"/>
                          <w:placeholder>
                            <w:docPart w:val="CB718034A71E47DE916C3A3BE9ACE776"/>
                          </w:placeholder>
                          <w15:repeatingSectionItem/>
                        </w:sdtPr>
                        <w:sdtEndPr>
                          <w:rPr>
                            <w:rFonts w:asciiTheme="majorHAnsi" w:hAnsiTheme="majorHAnsi" w:cstheme="majorBidi"/>
                            <w:b/>
                            <w:bCs/>
                            <w:caps/>
                            <w:color w:val="404040" w:themeColor="text1" w:themeTint="BF"/>
                            <w14:ligatures w14:val="standardContextual"/>
                          </w:rPr>
                        </w:sdtEndPr>
                        <w:sdtContent>
                          <w:p w14:paraId="68FAA6E3" w14:textId="367BBCBE" w:rsidR="008C562A" w:rsidRPr="008C562A" w:rsidRDefault="008C562A" w:rsidP="00544D94">
                            <w:pPr>
                              <w:pStyle w:val="Heading2"/>
                              <w:numPr>
                                <w:ilvl w:val="0"/>
                                <w:numId w:val="17"/>
                              </w:numPr>
                              <w:ind w:left="617"/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</w:pPr>
                            <w:r>
                              <w:t>CBSE Board – 10</w:t>
                            </w:r>
                            <w:r w:rsidRPr="008C562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– 2011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EC0ADA" w14:paraId="6AFE11A1" w14:textId="77777777" w:rsidTr="00781D49">
        <w:tc>
          <w:tcPr>
            <w:tcW w:w="1776" w:type="dxa"/>
          </w:tcPr>
          <w:p w14:paraId="36E91B3B" w14:textId="2147422B" w:rsidR="00EC0ADA" w:rsidRDefault="00EC0ADA" w:rsidP="00781D49">
            <w:pPr>
              <w:pStyle w:val="Heading1"/>
              <w:jc w:val="center"/>
            </w:pPr>
            <w:r>
              <w:t>Skills &amp; Abilities</w:t>
            </w:r>
          </w:p>
        </w:tc>
        <w:tc>
          <w:tcPr>
            <w:tcW w:w="438" w:type="dxa"/>
          </w:tcPr>
          <w:p w14:paraId="27C66A65" w14:textId="77777777" w:rsidR="00EC0ADA" w:rsidRPr="007D2EE2" w:rsidRDefault="00EC0ADA" w:rsidP="007D2EE2">
            <w:pPr>
              <w:pStyle w:val="ResumeText"/>
              <w:rPr>
                <w:color w:val="auto"/>
              </w:rPr>
            </w:pPr>
          </w:p>
        </w:tc>
        <w:tc>
          <w:tcPr>
            <w:tcW w:w="7532" w:type="dxa"/>
          </w:tcPr>
          <w:p w14:paraId="4F996D43" w14:textId="57DC61E9" w:rsidR="00523386" w:rsidRPr="007D2EE2" w:rsidRDefault="00523386" w:rsidP="0035290B">
            <w:pPr>
              <w:pStyle w:val="ResumeText"/>
              <w:numPr>
                <w:ilvl w:val="0"/>
                <w:numId w:val="6"/>
              </w:numPr>
              <w:ind w:left="585"/>
              <w:rPr>
                <w:color w:val="auto"/>
              </w:rPr>
            </w:pPr>
            <w:r w:rsidRPr="002474DF">
              <w:rPr>
                <w:b/>
                <w:bCs/>
                <w:color w:val="auto"/>
              </w:rPr>
              <w:t>Operating System:</w:t>
            </w:r>
            <w:r w:rsidRPr="007D2EE2">
              <w:rPr>
                <w:color w:val="auto"/>
              </w:rPr>
              <w:t xml:space="preserve"> Windows 7/8/8.1/10/11.</w:t>
            </w:r>
          </w:p>
          <w:p w14:paraId="128D4E41" w14:textId="1E74B469" w:rsidR="00523386" w:rsidRDefault="00523386" w:rsidP="0035290B">
            <w:pPr>
              <w:pStyle w:val="ResumeText"/>
              <w:numPr>
                <w:ilvl w:val="0"/>
                <w:numId w:val="6"/>
              </w:numPr>
              <w:ind w:left="585"/>
              <w:rPr>
                <w:color w:val="auto"/>
              </w:rPr>
            </w:pPr>
            <w:r w:rsidRPr="002474DF">
              <w:rPr>
                <w:b/>
                <w:bCs/>
                <w:color w:val="auto"/>
              </w:rPr>
              <w:t xml:space="preserve">Frontend </w:t>
            </w:r>
            <w:r w:rsidR="00783385" w:rsidRPr="00783385">
              <w:rPr>
                <w:b/>
                <w:bCs/>
                <w:color w:val="auto"/>
              </w:rPr>
              <w:t>Development</w:t>
            </w:r>
            <w:r w:rsidRPr="002474DF">
              <w:rPr>
                <w:b/>
                <w:bCs/>
                <w:color w:val="auto"/>
              </w:rPr>
              <w:t>:</w:t>
            </w:r>
            <w:r w:rsidRPr="007D2EE2">
              <w:rPr>
                <w:color w:val="auto"/>
              </w:rPr>
              <w:t xml:space="preserve"> HTML5, CSS3, JavaScript.</w:t>
            </w:r>
          </w:p>
          <w:p w14:paraId="4E5DFE69" w14:textId="7F6DC5FB" w:rsidR="00C771A8" w:rsidRDefault="00C771A8" w:rsidP="0035290B">
            <w:pPr>
              <w:pStyle w:val="ResumeText"/>
              <w:numPr>
                <w:ilvl w:val="0"/>
                <w:numId w:val="6"/>
              </w:numPr>
              <w:ind w:left="585"/>
              <w:rPr>
                <w:color w:val="auto"/>
              </w:rPr>
            </w:pPr>
            <w:r w:rsidRPr="00C771A8">
              <w:rPr>
                <w:b/>
                <w:bCs/>
                <w:color w:val="auto"/>
              </w:rPr>
              <w:t>Frameworks &amp; Libraries:</w:t>
            </w:r>
            <w:r>
              <w:rPr>
                <w:color w:val="auto"/>
              </w:rPr>
              <w:t xml:space="preserve"> </w:t>
            </w:r>
            <w:r w:rsidRPr="007D2EE2">
              <w:rPr>
                <w:color w:val="auto"/>
              </w:rPr>
              <w:t>Bootstrap 3/4/5</w:t>
            </w:r>
            <w:r>
              <w:rPr>
                <w:color w:val="auto"/>
              </w:rPr>
              <w:t>, React J</w:t>
            </w:r>
            <w:r w:rsidR="00963521">
              <w:rPr>
                <w:color w:val="auto"/>
              </w:rPr>
              <w:t>S</w:t>
            </w:r>
            <w:r w:rsidR="00D21A81">
              <w:rPr>
                <w:color w:val="auto"/>
              </w:rPr>
              <w:t>.</w:t>
            </w:r>
          </w:p>
          <w:p w14:paraId="0A97AC19" w14:textId="72807508" w:rsidR="00064824" w:rsidRPr="00064824" w:rsidRDefault="00064824" w:rsidP="0035290B">
            <w:pPr>
              <w:pStyle w:val="ResumeText"/>
              <w:numPr>
                <w:ilvl w:val="0"/>
                <w:numId w:val="6"/>
              </w:numPr>
              <w:ind w:left="585"/>
              <w:rPr>
                <w:rFonts w:ascii="Calibri" w:eastAsia="Times New Roman" w:hAnsi="Calibri" w:cs="Calibri"/>
                <w:b/>
                <w:bCs/>
                <w:color w:val="auto"/>
                <w:spacing w:val="10"/>
                <w:kern w:val="0"/>
                <w:sz w:val="24"/>
                <w:szCs w:val="24"/>
                <w:lang w:eastAsia="en-US"/>
              </w:rPr>
            </w:pPr>
            <w:r w:rsidRPr="00064824">
              <w:rPr>
                <w:b/>
                <w:bCs/>
                <w:color w:val="auto"/>
              </w:rPr>
              <w:t xml:space="preserve">Backend Technology: </w:t>
            </w:r>
            <w:r w:rsidRPr="00064824">
              <w:rPr>
                <w:color w:val="auto"/>
              </w:rPr>
              <w:t>PHP.</w:t>
            </w:r>
          </w:p>
          <w:p w14:paraId="22499226" w14:textId="168ABAB3" w:rsidR="00064824" w:rsidRPr="00064824" w:rsidRDefault="00064824" w:rsidP="0035290B">
            <w:pPr>
              <w:pStyle w:val="ResumeText"/>
              <w:numPr>
                <w:ilvl w:val="0"/>
                <w:numId w:val="6"/>
              </w:numPr>
              <w:ind w:left="585"/>
              <w:rPr>
                <w:color w:val="auto"/>
              </w:rPr>
            </w:pPr>
            <w:r>
              <w:rPr>
                <w:b/>
                <w:bCs/>
                <w:color w:val="auto"/>
              </w:rPr>
              <w:t xml:space="preserve">Databases: </w:t>
            </w:r>
            <w:r w:rsidRPr="00064824">
              <w:rPr>
                <w:color w:val="auto"/>
              </w:rPr>
              <w:t>MySQL</w:t>
            </w:r>
            <w:r>
              <w:rPr>
                <w:color w:val="auto"/>
              </w:rPr>
              <w:t>.</w:t>
            </w:r>
          </w:p>
          <w:p w14:paraId="70DC2108" w14:textId="6EBB7894" w:rsidR="00523386" w:rsidRDefault="00523386" w:rsidP="0035290B">
            <w:pPr>
              <w:pStyle w:val="ResumeText"/>
              <w:numPr>
                <w:ilvl w:val="0"/>
                <w:numId w:val="6"/>
              </w:numPr>
              <w:ind w:left="585"/>
              <w:rPr>
                <w:color w:val="auto"/>
              </w:rPr>
            </w:pPr>
            <w:r w:rsidRPr="002474DF">
              <w:rPr>
                <w:b/>
                <w:bCs/>
                <w:color w:val="auto"/>
              </w:rPr>
              <w:t>Wireframe Tool:</w:t>
            </w:r>
            <w:r w:rsidRPr="007D2EE2">
              <w:rPr>
                <w:color w:val="auto"/>
              </w:rPr>
              <w:t xml:space="preserve"> </w:t>
            </w:r>
            <w:r w:rsidR="008A4A3D">
              <w:rPr>
                <w:color w:val="auto"/>
              </w:rPr>
              <w:t xml:space="preserve">Adobe </w:t>
            </w:r>
            <w:r w:rsidRPr="007D2EE2">
              <w:rPr>
                <w:color w:val="auto"/>
              </w:rPr>
              <w:t>Photoshop, Figma.</w:t>
            </w:r>
          </w:p>
          <w:p w14:paraId="2F5410C6" w14:textId="759AE162" w:rsidR="008A4A3D" w:rsidRPr="008A4A3D" w:rsidRDefault="008A4A3D" w:rsidP="0035290B">
            <w:pPr>
              <w:pStyle w:val="ResumeText"/>
              <w:numPr>
                <w:ilvl w:val="0"/>
                <w:numId w:val="6"/>
              </w:numPr>
              <w:ind w:left="585"/>
              <w:rPr>
                <w:color w:val="auto"/>
              </w:rPr>
            </w:pPr>
            <w:r w:rsidRPr="008A4A3D">
              <w:rPr>
                <w:b/>
                <w:bCs/>
                <w:color w:val="auto"/>
              </w:rPr>
              <w:t xml:space="preserve">Graphics Tool: </w:t>
            </w:r>
            <w:r w:rsidRPr="008A4A3D">
              <w:rPr>
                <w:color w:val="auto"/>
              </w:rPr>
              <w:t>Adobe Illustrator</w:t>
            </w:r>
            <w:r>
              <w:rPr>
                <w:color w:val="auto"/>
              </w:rPr>
              <w:t>, Canva.</w:t>
            </w:r>
          </w:p>
          <w:p w14:paraId="1D97FE28" w14:textId="4B16E5AA" w:rsidR="005C78DA" w:rsidRPr="00064824" w:rsidRDefault="00523386" w:rsidP="0035290B">
            <w:pPr>
              <w:pStyle w:val="ResumeText"/>
              <w:numPr>
                <w:ilvl w:val="0"/>
                <w:numId w:val="6"/>
              </w:numPr>
              <w:ind w:left="585"/>
              <w:rPr>
                <w:color w:val="auto"/>
              </w:rPr>
            </w:pPr>
            <w:r w:rsidRPr="002474DF">
              <w:rPr>
                <w:b/>
                <w:bCs/>
                <w:color w:val="auto"/>
              </w:rPr>
              <w:t>Version Control System:</w:t>
            </w:r>
            <w:r w:rsidRPr="007D2EE2">
              <w:rPr>
                <w:color w:val="auto"/>
              </w:rPr>
              <w:t xml:space="preserve"> Git, GitHub</w:t>
            </w:r>
            <w:r w:rsidR="00064824">
              <w:rPr>
                <w:color w:val="auto"/>
              </w:rPr>
              <w:t>.</w:t>
            </w:r>
          </w:p>
        </w:tc>
      </w:tr>
      <w:tr w:rsidR="00EC0ADA" w14:paraId="749B6B2E" w14:textId="77777777" w:rsidTr="00781D49">
        <w:tc>
          <w:tcPr>
            <w:tcW w:w="1776" w:type="dxa"/>
          </w:tcPr>
          <w:p w14:paraId="610CB953" w14:textId="524E60FF" w:rsidR="00EC0ADA" w:rsidRDefault="00EC0ADA" w:rsidP="00781D49">
            <w:pPr>
              <w:pStyle w:val="Heading1"/>
              <w:jc w:val="center"/>
            </w:pPr>
            <w:r>
              <w:t>Experience</w:t>
            </w:r>
          </w:p>
        </w:tc>
        <w:tc>
          <w:tcPr>
            <w:tcW w:w="438" w:type="dxa"/>
          </w:tcPr>
          <w:p w14:paraId="402E87FC" w14:textId="77777777" w:rsidR="00EC0ADA" w:rsidRDefault="00EC0ADA" w:rsidP="00EC0ADA"/>
        </w:tc>
        <w:tc>
          <w:tcPr>
            <w:tcW w:w="7532" w:type="dxa"/>
          </w:tcPr>
          <w:p w14:paraId="22F45B09" w14:textId="77777777" w:rsidR="001A5E3B" w:rsidRDefault="001A5E3B" w:rsidP="00D169AA">
            <w:pPr>
              <w:pStyle w:val="Heading2"/>
              <w:numPr>
                <w:ilvl w:val="0"/>
                <w:numId w:val="11"/>
              </w:numPr>
              <w:ind w:left="585"/>
            </w:pPr>
            <w:r>
              <w:t>PROCESS ASSOCIATE, SOPRA STERIA</w:t>
            </w:r>
          </w:p>
          <w:p w14:paraId="62F92DC5" w14:textId="0CE2491A" w:rsidR="001A5E3B" w:rsidRDefault="001A5E3B" w:rsidP="00D169AA">
            <w:pPr>
              <w:pStyle w:val="Heading2"/>
              <w:ind w:left="585"/>
            </w:pPr>
            <w:r>
              <w:t>16</w:t>
            </w:r>
            <w:r w:rsidRPr="001A5E3B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- JUL - 2018 TO 24</w:t>
            </w:r>
            <w:r w:rsidRPr="001A5E3B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– NOV - 2020</w:t>
            </w:r>
          </w:p>
          <w:p w14:paraId="293D3E87" w14:textId="77777777" w:rsidR="001A5E3B" w:rsidRDefault="001A5E3B" w:rsidP="00D169AA">
            <w:pPr>
              <w:pStyle w:val="Heading2"/>
              <w:numPr>
                <w:ilvl w:val="0"/>
                <w:numId w:val="11"/>
              </w:numPr>
              <w:ind w:left="585"/>
            </w:pPr>
            <w:r>
              <w:t>OPERATION REPRESENTATIVE, CONCENTRIX DAKSH SERVICES INDIA PVT. LTD.</w:t>
            </w:r>
          </w:p>
          <w:p w14:paraId="5423986D" w14:textId="649C38CC" w:rsidR="001A5E3B" w:rsidRPr="001A5E3B" w:rsidRDefault="001A5E3B" w:rsidP="00D169AA">
            <w:pPr>
              <w:pStyle w:val="Heading2"/>
              <w:ind w:left="585"/>
            </w:pPr>
            <w:r>
              <w:t>23</w:t>
            </w:r>
            <w:r w:rsidRPr="001A5E3B">
              <w:rPr>
                <w:vertAlign w:val="superscript"/>
              </w:rPr>
              <w:t>RD</w:t>
            </w:r>
            <w:r>
              <w:rPr>
                <w:vertAlign w:val="superscript"/>
              </w:rPr>
              <w:t xml:space="preserve"> </w:t>
            </w:r>
            <w:r>
              <w:t>- FEB - 2017 TO 9</w:t>
            </w:r>
            <w:r w:rsidRPr="001A5E3B">
              <w:rPr>
                <w:vertAlign w:val="superscript"/>
              </w:rPr>
              <w:t>TH</w:t>
            </w:r>
            <w:r>
              <w:t xml:space="preserve"> - FEB - 2018</w:t>
            </w:r>
          </w:p>
        </w:tc>
      </w:tr>
      <w:tr w:rsidR="008B1494" w14:paraId="5687C729" w14:textId="77777777" w:rsidTr="00781D49">
        <w:tc>
          <w:tcPr>
            <w:tcW w:w="1776" w:type="dxa"/>
          </w:tcPr>
          <w:p w14:paraId="6DAE2201" w14:textId="423B22F1" w:rsidR="008B1494" w:rsidRDefault="008B1494" w:rsidP="00781D49">
            <w:pPr>
              <w:pStyle w:val="Heading1"/>
              <w:jc w:val="center"/>
            </w:pPr>
            <w:r>
              <w:t>internship</w:t>
            </w:r>
          </w:p>
        </w:tc>
        <w:tc>
          <w:tcPr>
            <w:tcW w:w="438" w:type="dxa"/>
          </w:tcPr>
          <w:p w14:paraId="4C5B642B" w14:textId="77777777" w:rsidR="008B1494" w:rsidRDefault="008B1494" w:rsidP="008B1494"/>
        </w:tc>
        <w:tc>
          <w:tcPr>
            <w:tcW w:w="7532" w:type="dxa"/>
          </w:tcPr>
          <w:p w14:paraId="71B85EB9" w14:textId="77777777" w:rsidR="008B1494" w:rsidRDefault="008B1494" w:rsidP="005C6A5E">
            <w:pPr>
              <w:pStyle w:val="Heading2"/>
              <w:numPr>
                <w:ilvl w:val="0"/>
                <w:numId w:val="16"/>
              </w:numPr>
              <w:ind w:left="617"/>
            </w:pPr>
            <w:r>
              <w:t>Software Programmer intern, Samarth egov</w:t>
            </w:r>
          </w:p>
          <w:p w14:paraId="691E9D5C" w14:textId="4916E3FB" w:rsidR="008B1494" w:rsidRDefault="008B1494" w:rsidP="005C6A5E">
            <w:pPr>
              <w:pStyle w:val="Heading2"/>
              <w:ind w:left="617"/>
            </w:pPr>
            <w:r w:rsidRPr="00523386">
              <w:t>1</w:t>
            </w:r>
            <w:r w:rsidRPr="00523386">
              <w:rPr>
                <w:vertAlign w:val="superscript"/>
              </w:rPr>
              <w:t>st</w:t>
            </w:r>
            <w:r w:rsidRPr="00523386">
              <w:t>-Feb-2022 TO 31</w:t>
            </w:r>
            <w:r w:rsidRPr="007D2EE2">
              <w:rPr>
                <w:vertAlign w:val="superscript"/>
              </w:rPr>
              <w:t>st</w:t>
            </w:r>
            <w:r w:rsidRPr="00523386">
              <w:t xml:space="preserve"> -Jul-2022</w:t>
            </w:r>
          </w:p>
        </w:tc>
      </w:tr>
      <w:tr w:rsidR="005C6A5E" w14:paraId="5E38499B" w14:textId="77777777" w:rsidTr="00781D49">
        <w:tc>
          <w:tcPr>
            <w:tcW w:w="1776" w:type="dxa"/>
          </w:tcPr>
          <w:p w14:paraId="73CD4F31" w14:textId="5F631871" w:rsidR="005C6A5E" w:rsidRDefault="005C6A5E" w:rsidP="00781D49">
            <w:pPr>
              <w:pStyle w:val="Heading1"/>
              <w:jc w:val="center"/>
            </w:pPr>
            <w:r w:rsidRPr="00781D49">
              <w:t>AWARDS &amp; ACHIEVEMENTS</w:t>
            </w:r>
          </w:p>
        </w:tc>
        <w:tc>
          <w:tcPr>
            <w:tcW w:w="438" w:type="dxa"/>
          </w:tcPr>
          <w:p w14:paraId="26640430" w14:textId="77777777" w:rsidR="005C6A5E" w:rsidRDefault="005C6A5E" w:rsidP="008B1494"/>
        </w:tc>
        <w:tc>
          <w:tcPr>
            <w:tcW w:w="7532" w:type="dxa"/>
          </w:tcPr>
          <w:sdt>
            <w:sdtPr>
              <w:id w:val="-1937589212"/>
              <w15:color w:val="C0C0C0"/>
              <w15:repeatingSection/>
            </w:sdtPr>
            <w:sdtContent>
              <w:sdt>
                <w:sdtPr>
                  <w:id w:val="253567561"/>
                  <w:placeholder>
                    <w:docPart w:val="651D3A0BFDA94B838C46515786D48160"/>
                  </w:placeholder>
                  <w15:color w:val="C0C0C0"/>
                  <w15:repeatingSectionItem/>
                </w:sdtPr>
                <w:sdtContent>
                  <w:p w14:paraId="2A63E4E3" w14:textId="77777777" w:rsidR="005C6A5E" w:rsidRPr="005C6A5E" w:rsidRDefault="005C6A5E" w:rsidP="005C6A5E">
                    <w:pPr>
                      <w:pStyle w:val="ListParagraph"/>
                      <w:numPr>
                        <w:ilvl w:val="0"/>
                        <w:numId w:val="15"/>
                      </w:numPr>
                      <w:rPr>
                        <w:color w:val="auto"/>
                      </w:rPr>
                    </w:pPr>
                    <w:r w:rsidRPr="005C6A5E">
                      <w:rPr>
                        <w:color w:val="auto"/>
                      </w:rPr>
                      <w:t>Done “HTML, CSS, JavaScript” from Sololearn.</w:t>
                    </w:r>
                  </w:p>
                  <w:p w14:paraId="5550AA10" w14:textId="77777777" w:rsidR="005C6A5E" w:rsidRPr="005C6A5E" w:rsidRDefault="005C6A5E" w:rsidP="005C6A5E">
                    <w:pPr>
                      <w:pStyle w:val="ListParagraph"/>
                      <w:numPr>
                        <w:ilvl w:val="0"/>
                        <w:numId w:val="15"/>
                      </w:numPr>
                      <w:rPr>
                        <w:color w:val="auto"/>
                      </w:rPr>
                    </w:pPr>
                    <w:r w:rsidRPr="005C6A5E">
                      <w:rPr>
                        <w:color w:val="auto"/>
                      </w:rPr>
                      <w:t>Done six month “WEBSITE DEVELOPMENT COURSE” from SEA Solution Laxmi Nagar.</w:t>
                    </w:r>
                  </w:p>
                  <w:p w14:paraId="1298FA3D" w14:textId="77777777" w:rsidR="005C6A5E" w:rsidRPr="005C6A5E" w:rsidRDefault="005C6A5E" w:rsidP="005C6A5E">
                    <w:pPr>
                      <w:pStyle w:val="ListParagraph"/>
                      <w:numPr>
                        <w:ilvl w:val="0"/>
                        <w:numId w:val="15"/>
                      </w:numPr>
                      <w:rPr>
                        <w:color w:val="auto"/>
                      </w:rPr>
                    </w:pPr>
                    <w:r w:rsidRPr="005C6A5E">
                      <w:rPr>
                        <w:color w:val="auto"/>
                      </w:rPr>
                      <w:t>Completed “SQL WORKSHOP” from SkillNation.</w:t>
                    </w:r>
                  </w:p>
                  <w:p w14:paraId="660162CD" w14:textId="744A1CF6" w:rsidR="005C6A5E" w:rsidRPr="00A378B5" w:rsidRDefault="005C6A5E" w:rsidP="00A378B5">
                    <w:pPr>
                      <w:pStyle w:val="ListParagraph"/>
                      <w:numPr>
                        <w:ilvl w:val="0"/>
                        <w:numId w:val="15"/>
                      </w:numPr>
                      <w:rPr>
                        <w:color w:val="auto"/>
                      </w:rPr>
                    </w:pPr>
                    <w:r w:rsidRPr="005C6A5E">
                      <w:rPr>
                        <w:color w:val="auto"/>
                      </w:rPr>
                      <w:t>Completed “GitLab 101 &amp; 201 Certification” from edcast.</w:t>
                    </w:r>
                  </w:p>
                </w:sdtContent>
              </w:sdt>
            </w:sdtContent>
          </w:sdt>
        </w:tc>
      </w:tr>
      <w:tr w:rsidR="00781D49" w14:paraId="252F8926" w14:textId="77777777" w:rsidTr="00781D49">
        <w:tc>
          <w:tcPr>
            <w:tcW w:w="1776" w:type="dxa"/>
          </w:tcPr>
          <w:p w14:paraId="18075404" w14:textId="12B8ACF9" w:rsidR="00781D49" w:rsidRDefault="005C6A5E" w:rsidP="00781D49">
            <w:pPr>
              <w:pStyle w:val="Heading1"/>
              <w:jc w:val="center"/>
            </w:pPr>
            <w:r>
              <w:t>Prjoects</w:t>
            </w:r>
          </w:p>
        </w:tc>
        <w:tc>
          <w:tcPr>
            <w:tcW w:w="438" w:type="dxa"/>
          </w:tcPr>
          <w:p w14:paraId="6C2ED57F" w14:textId="77777777" w:rsidR="00781D49" w:rsidRDefault="00781D49" w:rsidP="00781D49"/>
        </w:tc>
        <w:tc>
          <w:tcPr>
            <w:tcW w:w="7532" w:type="dxa"/>
          </w:tcPr>
          <w:sdt>
            <w:sdtPr>
              <w:rPr>
                <w:color w:val="auto"/>
              </w:rPr>
              <w:id w:val="-950479100"/>
              <w15:color w:val="C0C0C0"/>
              <w15:repeatingSection/>
            </w:sdtPr>
            <w:sdtContent>
              <w:sdt>
                <w:sdtPr>
                  <w:rPr>
                    <w:color w:val="auto"/>
                  </w:rPr>
                  <w:id w:val="251947406"/>
                  <w:placeholder>
                    <w:docPart w:val="455A1354BA3244ABAC6B6B0679B50232"/>
                  </w:placeholder>
                  <w15:color w:val="C0C0C0"/>
                  <w15:repeatingSectionItem/>
                </w:sdtPr>
                <w:sdtEndPr>
                  <w:rPr>
                    <w:color w:val="000000" w:themeColor="text1"/>
                  </w:rPr>
                </w:sdtEndPr>
                <w:sdtContent>
                  <w:p w14:paraId="377EEEBB" w14:textId="77777777" w:rsidR="005C6A5E" w:rsidRDefault="005C6A5E" w:rsidP="005C6A5E">
                    <w:pPr>
                      <w:pStyle w:val="ResumeText"/>
                      <w:numPr>
                        <w:ilvl w:val="0"/>
                        <w:numId w:val="13"/>
                      </w:numPr>
                      <w:rPr>
                        <w:b/>
                        <w:bCs/>
                        <w:color w:val="auto"/>
                      </w:rPr>
                    </w:pPr>
                    <w:r>
                      <w:rPr>
                        <w:b/>
                        <w:bCs/>
                        <w:color w:val="auto"/>
                      </w:rPr>
                      <w:t>Wood Furniture Manufacturer</w:t>
                    </w:r>
                    <w:r w:rsidRPr="00B24FC7">
                      <w:rPr>
                        <w:b/>
                        <w:bCs/>
                        <w:color w:val="auto"/>
                      </w:rPr>
                      <w:t xml:space="preserve"> </w:t>
                    </w:r>
                  </w:p>
                  <w:p w14:paraId="1B994F68" w14:textId="77777777" w:rsidR="005C6A5E" w:rsidRPr="00B24FC7" w:rsidRDefault="005C6A5E" w:rsidP="005C6A5E">
                    <w:pPr>
                      <w:pStyle w:val="ResumeText"/>
                      <w:ind w:left="720"/>
                      <w:rPr>
                        <w:color w:val="auto"/>
                      </w:rPr>
                    </w:pPr>
                    <w:r w:rsidRPr="00B24FC7">
                      <w:rPr>
                        <w:b/>
                        <w:bCs/>
                        <w:color w:val="auto"/>
                      </w:rPr>
                      <w:t>Skill Used:</w:t>
                    </w:r>
                    <w:r w:rsidRPr="00B24FC7">
                      <w:rPr>
                        <w:color w:val="auto"/>
                      </w:rPr>
                      <w:t xml:space="preserve"> HTML5, CSS3, JavaScript, Bootstrap </w:t>
                    </w:r>
                  </w:p>
                  <w:p w14:paraId="63880998" w14:textId="77777777" w:rsidR="005C6A5E" w:rsidRDefault="005C6A5E" w:rsidP="005C6A5E">
                    <w:pPr>
                      <w:pStyle w:val="ResumeText"/>
                      <w:ind w:left="720"/>
                      <w:rPr>
                        <w:color w:val="auto"/>
                      </w:rPr>
                    </w:pPr>
                    <w:r w:rsidRPr="00B24FC7">
                      <w:rPr>
                        <w:b/>
                        <w:bCs/>
                        <w:color w:val="auto"/>
                      </w:rPr>
                      <w:lastRenderedPageBreak/>
                      <w:t>Role:</w:t>
                    </w:r>
                    <w:r w:rsidRPr="00B24FC7">
                      <w:rPr>
                        <w:color w:val="auto"/>
                      </w:rPr>
                      <w:t xml:space="preserve"> UI Designer/Web Designer</w:t>
                    </w:r>
                    <w:r>
                      <w:rPr>
                        <w:color w:val="auto"/>
                      </w:rPr>
                      <w:t>.</w:t>
                    </w:r>
                  </w:p>
                  <w:p w14:paraId="74E4EAA0" w14:textId="77777777" w:rsidR="005C6A5E" w:rsidRDefault="005C6A5E" w:rsidP="005C6A5E">
                    <w:pPr>
                      <w:pStyle w:val="ResumeText"/>
                      <w:ind w:left="444"/>
                      <w:rPr>
                        <w:color w:val="auto"/>
                      </w:rPr>
                    </w:pPr>
                  </w:p>
                  <w:p w14:paraId="0D09F73C" w14:textId="77777777" w:rsidR="005C6A5E" w:rsidRPr="00B24FC7" w:rsidRDefault="005C6A5E" w:rsidP="005C6A5E">
                    <w:pPr>
                      <w:pStyle w:val="ResumeText"/>
                      <w:numPr>
                        <w:ilvl w:val="0"/>
                        <w:numId w:val="13"/>
                      </w:numPr>
                      <w:rPr>
                        <w:b/>
                        <w:bCs/>
                        <w:color w:val="auto"/>
                      </w:rPr>
                    </w:pPr>
                    <w:r w:rsidRPr="00B24FC7">
                      <w:rPr>
                        <w:b/>
                        <w:bCs/>
                        <w:color w:val="auto"/>
                      </w:rPr>
                      <w:t>Online Travel Agency</w:t>
                    </w:r>
                  </w:p>
                  <w:p w14:paraId="525E7D0E" w14:textId="77777777" w:rsidR="005C6A5E" w:rsidRPr="00B24FC7" w:rsidRDefault="005C6A5E" w:rsidP="005C6A5E">
                    <w:pPr>
                      <w:pStyle w:val="ResumeText"/>
                      <w:ind w:left="720"/>
                      <w:rPr>
                        <w:color w:val="auto"/>
                      </w:rPr>
                    </w:pPr>
                    <w:r w:rsidRPr="00B24FC7">
                      <w:rPr>
                        <w:b/>
                        <w:bCs/>
                        <w:color w:val="auto"/>
                      </w:rPr>
                      <w:t>Skill Used:</w:t>
                    </w:r>
                    <w:r w:rsidRPr="00B24FC7">
                      <w:rPr>
                        <w:color w:val="auto"/>
                      </w:rPr>
                      <w:t xml:space="preserve"> HTML5, CSS3, JavaScript, Bootstrap &amp; PHP</w:t>
                    </w:r>
                  </w:p>
                  <w:p w14:paraId="0DF06E23" w14:textId="77777777" w:rsidR="005C6A5E" w:rsidRDefault="005C6A5E" w:rsidP="005C6A5E">
                    <w:pPr>
                      <w:pStyle w:val="ResumeText"/>
                      <w:ind w:left="720"/>
                      <w:rPr>
                        <w:color w:val="auto"/>
                      </w:rPr>
                    </w:pPr>
                    <w:r w:rsidRPr="00B24FC7">
                      <w:rPr>
                        <w:b/>
                        <w:bCs/>
                        <w:color w:val="auto"/>
                      </w:rPr>
                      <w:t>Role:</w:t>
                    </w:r>
                    <w:r w:rsidRPr="00B24FC7">
                      <w:rPr>
                        <w:color w:val="auto"/>
                      </w:rPr>
                      <w:t xml:space="preserve"> UI Designer/Web Designer</w:t>
                    </w:r>
                    <w:r>
                      <w:rPr>
                        <w:color w:val="auto"/>
                      </w:rPr>
                      <w:t>.</w:t>
                    </w:r>
                  </w:p>
                  <w:p w14:paraId="5BBDE558" w14:textId="77777777" w:rsidR="005C6A5E" w:rsidRDefault="005C6A5E" w:rsidP="005C6A5E">
                    <w:pPr>
                      <w:pStyle w:val="ResumeText"/>
                      <w:ind w:left="444"/>
                      <w:rPr>
                        <w:color w:val="auto"/>
                      </w:rPr>
                    </w:pPr>
                  </w:p>
                  <w:p w14:paraId="1F143664" w14:textId="77777777" w:rsidR="005C6A5E" w:rsidRPr="00B24FC7" w:rsidRDefault="005C6A5E" w:rsidP="005C6A5E">
                    <w:pPr>
                      <w:pStyle w:val="ResumeText"/>
                      <w:numPr>
                        <w:ilvl w:val="0"/>
                        <w:numId w:val="13"/>
                      </w:numPr>
                      <w:rPr>
                        <w:b/>
                        <w:bCs/>
                        <w:color w:val="auto"/>
                      </w:rPr>
                    </w:pPr>
                    <w:r w:rsidRPr="00B24FC7">
                      <w:rPr>
                        <w:b/>
                        <w:bCs/>
                        <w:color w:val="auto"/>
                      </w:rPr>
                      <w:t>Online Blood Bank Management System</w:t>
                    </w:r>
                  </w:p>
                  <w:p w14:paraId="65775080" w14:textId="77777777" w:rsidR="005C6A5E" w:rsidRPr="00B24FC7" w:rsidRDefault="005C6A5E" w:rsidP="005C6A5E">
                    <w:pPr>
                      <w:pStyle w:val="ResumeText"/>
                      <w:ind w:left="720"/>
                      <w:rPr>
                        <w:color w:val="auto"/>
                      </w:rPr>
                    </w:pPr>
                    <w:r w:rsidRPr="00B24FC7">
                      <w:rPr>
                        <w:b/>
                        <w:bCs/>
                        <w:color w:val="auto"/>
                      </w:rPr>
                      <w:t>Skill Used:</w:t>
                    </w:r>
                    <w:r w:rsidRPr="00B24FC7">
                      <w:rPr>
                        <w:color w:val="auto"/>
                      </w:rPr>
                      <w:t xml:space="preserve"> HTML5, CSS3, JavaScript, Bootstrap &amp; PHP</w:t>
                    </w:r>
                  </w:p>
                  <w:p w14:paraId="2D5824DA" w14:textId="77777777" w:rsidR="005C6A5E" w:rsidRDefault="005C6A5E" w:rsidP="005C6A5E">
                    <w:pPr>
                      <w:pStyle w:val="ResumeText"/>
                      <w:ind w:left="720"/>
                      <w:rPr>
                        <w:color w:val="auto"/>
                      </w:rPr>
                    </w:pPr>
                    <w:r w:rsidRPr="00B24FC7">
                      <w:rPr>
                        <w:b/>
                        <w:bCs/>
                        <w:color w:val="auto"/>
                      </w:rPr>
                      <w:t>Role:</w:t>
                    </w:r>
                    <w:r w:rsidRPr="00B24FC7">
                      <w:rPr>
                        <w:color w:val="auto"/>
                      </w:rPr>
                      <w:t xml:space="preserve"> UI Designer/Web Designer &amp; Full Stack Developer</w:t>
                    </w:r>
                  </w:p>
                  <w:p w14:paraId="298A9DAE" w14:textId="77777777" w:rsidR="005C6A5E" w:rsidRDefault="005C6A5E" w:rsidP="005C6A5E">
                    <w:pPr>
                      <w:pStyle w:val="ResumeText"/>
                      <w:rPr>
                        <w:color w:val="auto"/>
                      </w:rPr>
                    </w:pPr>
                  </w:p>
                  <w:p w14:paraId="45CFF7EC" w14:textId="77777777" w:rsidR="005C6A5E" w:rsidRPr="00B24FC7" w:rsidRDefault="005C6A5E" w:rsidP="005C6A5E">
                    <w:pPr>
                      <w:pStyle w:val="ResumeText"/>
                      <w:numPr>
                        <w:ilvl w:val="0"/>
                        <w:numId w:val="13"/>
                      </w:numPr>
                      <w:rPr>
                        <w:b/>
                        <w:bCs/>
                        <w:color w:val="auto"/>
                      </w:rPr>
                    </w:pPr>
                    <w:r w:rsidRPr="00B24FC7">
                      <w:rPr>
                        <w:b/>
                        <w:bCs/>
                        <w:color w:val="auto"/>
                      </w:rPr>
                      <w:t>Online Appointment Management System</w:t>
                    </w:r>
                  </w:p>
                  <w:p w14:paraId="5666FF29" w14:textId="77777777" w:rsidR="005C6A5E" w:rsidRPr="00B24FC7" w:rsidRDefault="005C6A5E" w:rsidP="005C6A5E">
                    <w:pPr>
                      <w:pStyle w:val="ResumeText"/>
                      <w:ind w:left="720"/>
                      <w:rPr>
                        <w:color w:val="auto"/>
                      </w:rPr>
                    </w:pPr>
                    <w:r w:rsidRPr="00B24FC7">
                      <w:rPr>
                        <w:b/>
                        <w:bCs/>
                        <w:color w:val="auto"/>
                      </w:rPr>
                      <w:t xml:space="preserve">Skill Used: </w:t>
                    </w:r>
                    <w:r w:rsidRPr="00B24FC7">
                      <w:rPr>
                        <w:color w:val="auto"/>
                      </w:rPr>
                      <w:t>HTML5, CSS3, JavaScript, Bootstrap &amp; PHP</w:t>
                    </w:r>
                  </w:p>
                  <w:p w14:paraId="4857AD59" w14:textId="77777777" w:rsidR="005C6A5E" w:rsidRPr="00B24FC7" w:rsidRDefault="005C6A5E" w:rsidP="005C6A5E">
                    <w:pPr>
                      <w:pStyle w:val="ResumeText"/>
                      <w:ind w:left="720"/>
                      <w:rPr>
                        <w:color w:val="auto"/>
                      </w:rPr>
                    </w:pPr>
                    <w:r w:rsidRPr="00B24FC7">
                      <w:rPr>
                        <w:b/>
                        <w:bCs/>
                        <w:color w:val="auto"/>
                      </w:rPr>
                      <w:t>Role:</w:t>
                    </w:r>
                    <w:r w:rsidRPr="00B24FC7">
                      <w:rPr>
                        <w:color w:val="auto"/>
                      </w:rPr>
                      <w:t xml:space="preserve"> UI Designer/Web Designer &amp; Full Stack Developer</w:t>
                    </w:r>
                  </w:p>
                  <w:p w14:paraId="66A206EC" w14:textId="77777777" w:rsidR="005C6A5E" w:rsidRDefault="005C6A5E" w:rsidP="005C6A5E">
                    <w:pPr>
                      <w:pStyle w:val="ResumeText"/>
                      <w:ind w:left="192" w:hanging="192"/>
                      <w:rPr>
                        <w:color w:val="auto"/>
                      </w:rPr>
                    </w:pPr>
                  </w:p>
                  <w:p w14:paraId="70F07289" w14:textId="77777777" w:rsidR="005C6A5E" w:rsidRPr="00B24FC7" w:rsidRDefault="005C6A5E" w:rsidP="005C6A5E">
                    <w:pPr>
                      <w:pStyle w:val="ResumeText"/>
                      <w:numPr>
                        <w:ilvl w:val="0"/>
                        <w:numId w:val="13"/>
                      </w:numPr>
                      <w:rPr>
                        <w:b/>
                        <w:bCs/>
                        <w:color w:val="auto"/>
                      </w:rPr>
                    </w:pPr>
                    <w:r w:rsidRPr="00B24FC7">
                      <w:rPr>
                        <w:b/>
                        <w:bCs/>
                        <w:color w:val="auto"/>
                      </w:rPr>
                      <w:t>Online Business Proposal</w:t>
                    </w:r>
                  </w:p>
                  <w:p w14:paraId="5366D3B3" w14:textId="77777777" w:rsidR="005C6A5E" w:rsidRPr="00B24FC7" w:rsidRDefault="005C6A5E" w:rsidP="005C6A5E">
                    <w:pPr>
                      <w:pStyle w:val="ResumeText"/>
                      <w:ind w:left="720"/>
                      <w:rPr>
                        <w:color w:val="auto"/>
                      </w:rPr>
                    </w:pPr>
                    <w:r w:rsidRPr="00B24FC7">
                      <w:rPr>
                        <w:b/>
                        <w:bCs/>
                        <w:color w:val="auto"/>
                      </w:rPr>
                      <w:t>Skill Used:</w:t>
                    </w:r>
                    <w:r w:rsidRPr="00B24FC7">
                      <w:rPr>
                        <w:color w:val="auto"/>
                      </w:rPr>
                      <w:t xml:space="preserve"> HTML5, CSS3, JavaScript, Bootstrap 5 &amp; Vue JS 3.</w:t>
                    </w:r>
                  </w:p>
                  <w:p w14:paraId="2AD46374" w14:textId="77777777" w:rsidR="005C6A5E" w:rsidRPr="00B24FC7" w:rsidRDefault="005C6A5E" w:rsidP="005C6A5E">
                    <w:pPr>
                      <w:pStyle w:val="ResumeText"/>
                      <w:ind w:left="720"/>
                      <w:rPr>
                        <w:color w:val="auto"/>
                      </w:rPr>
                    </w:pPr>
                    <w:r w:rsidRPr="00B24FC7">
                      <w:rPr>
                        <w:b/>
                        <w:bCs/>
                        <w:color w:val="auto"/>
                      </w:rPr>
                      <w:t>Role:</w:t>
                    </w:r>
                    <w:r w:rsidRPr="00B24FC7">
                      <w:rPr>
                        <w:color w:val="auto"/>
                      </w:rPr>
                      <w:t xml:space="preserve"> UI Designer/Web Designer &amp; Frontend Developer</w:t>
                    </w:r>
                  </w:p>
                  <w:p w14:paraId="65200DE7" w14:textId="7A3C8C55" w:rsidR="005C6A5E" w:rsidRDefault="005C6A5E" w:rsidP="005C6A5E">
                    <w:pPr>
                      <w:spacing w:before="60"/>
                      <w:ind w:left="192"/>
                      <w:rPr>
                        <w:color w:val="auto"/>
                      </w:rPr>
                    </w:pPr>
                    <w:r>
                      <w:rPr>
                        <w:b/>
                        <w:bCs/>
                        <w:color w:val="auto"/>
                      </w:rPr>
                      <w:t xml:space="preserve">            URL</w:t>
                    </w:r>
                    <w:r w:rsidRPr="00D169AA">
                      <w:rPr>
                        <w:b/>
                        <w:bCs/>
                        <w:color w:val="auto"/>
                      </w:rPr>
                      <w:t>:</w:t>
                    </w:r>
                    <w:r>
                      <w:rPr>
                        <w:b/>
                        <w:bCs/>
                        <w:color w:val="auto"/>
                      </w:rPr>
                      <w:t xml:space="preserve"> </w:t>
                    </w:r>
                    <w:r w:rsidRPr="00D169AA">
                      <w:rPr>
                        <w:color w:val="auto"/>
                      </w:rPr>
                      <w:t>https://</w:t>
                    </w:r>
                    <w:r>
                      <w:rPr>
                        <w:color w:val="auto"/>
                      </w:rPr>
                      <w:t>business-proposal-project.netlify.app</w:t>
                    </w:r>
                  </w:p>
                </w:sdtContent>
              </w:sdt>
            </w:sdtContent>
          </w:sdt>
          <w:p w14:paraId="5BC1643E" w14:textId="0ECA295A" w:rsidR="00E505B3" w:rsidRPr="005C6A5E" w:rsidRDefault="00E505B3" w:rsidP="005C6A5E">
            <w:pPr>
              <w:autoSpaceDE w:val="0"/>
              <w:autoSpaceDN w:val="0"/>
              <w:adjustRightInd w:val="0"/>
              <w:spacing w:before="0" w:after="0" w:line="240" w:lineRule="auto"/>
              <w:rPr>
                <w:color w:val="auto"/>
              </w:rPr>
            </w:pPr>
          </w:p>
        </w:tc>
      </w:tr>
      <w:tr w:rsidR="00781D49" w14:paraId="3A940FCF" w14:textId="77777777" w:rsidTr="00781D49">
        <w:tc>
          <w:tcPr>
            <w:tcW w:w="1776" w:type="dxa"/>
          </w:tcPr>
          <w:p w14:paraId="0A75CD62" w14:textId="698C0FB7" w:rsidR="00781D49" w:rsidRDefault="00781D49" w:rsidP="00494647">
            <w:pPr>
              <w:pStyle w:val="Heading1"/>
              <w:jc w:val="center"/>
            </w:pPr>
            <w:r>
              <w:lastRenderedPageBreak/>
              <w:t>Personal details</w:t>
            </w:r>
          </w:p>
        </w:tc>
        <w:tc>
          <w:tcPr>
            <w:tcW w:w="438" w:type="dxa"/>
          </w:tcPr>
          <w:p w14:paraId="6454D302" w14:textId="77777777" w:rsidR="00781D49" w:rsidRDefault="00781D49" w:rsidP="00781D49"/>
        </w:tc>
        <w:tc>
          <w:tcPr>
            <w:tcW w:w="7532" w:type="dxa"/>
          </w:tcPr>
          <w:sdt>
            <w:sdtPr>
              <w:rPr>
                <w:rFonts w:eastAsiaTheme="minorEastAsia"/>
                <w:b/>
                <w:bCs/>
                <w:caps/>
              </w:rPr>
              <w:id w:val="-1883713024"/>
              <w15:color w:val="C0C0C0"/>
              <w15:repeatingSection/>
            </w:sdtPr>
            <w:sdtEndPr>
              <w:rPr>
                <w:b w:val="0"/>
                <w:bCs w:val="0"/>
                <w:caps w:val="0"/>
                <w:color w:val="auto"/>
              </w:rPr>
            </w:sdtEndPr>
            <w:sdtContent>
              <w:sdt>
                <w:sdtPr>
                  <w:rPr>
                    <w:rFonts w:eastAsiaTheme="minorEastAsia"/>
                    <w:b/>
                    <w:bCs/>
                    <w:caps/>
                  </w:rPr>
                  <w:id w:val="-1368215953"/>
                  <w:placeholder>
                    <w:docPart w:val="6BC5565B465E4AD4977F2A6049F82490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aps w:val="0"/>
                    <w:color w:val="auto"/>
                  </w:rPr>
                </w:sdtEndPr>
                <w:sdtContent>
                  <w:p w14:paraId="3D43C802" w14:textId="20BB84FC" w:rsidR="00781D49" w:rsidRPr="00716C15" w:rsidRDefault="00781D49" w:rsidP="00781D49">
                    <w:pPr>
                      <w:autoSpaceDE w:val="0"/>
                      <w:autoSpaceDN w:val="0"/>
                      <w:adjustRightInd w:val="0"/>
                      <w:spacing w:before="0" w:after="0" w:line="240" w:lineRule="auto"/>
                      <w:ind w:left="444"/>
                      <w:rPr>
                        <w:color w:val="auto"/>
                      </w:rPr>
                    </w:pPr>
                    <w:r w:rsidRPr="00716C15">
                      <w:rPr>
                        <w:color w:val="auto"/>
                      </w:rPr>
                      <w:t>Name: Avinash Singh</w:t>
                    </w:r>
                  </w:p>
                  <w:p w14:paraId="6C5CB71C" w14:textId="6388D075" w:rsidR="00781D49" w:rsidRPr="00716C15" w:rsidRDefault="00781D49" w:rsidP="00781D49">
                    <w:pPr>
                      <w:autoSpaceDE w:val="0"/>
                      <w:autoSpaceDN w:val="0"/>
                      <w:adjustRightInd w:val="0"/>
                      <w:spacing w:before="0" w:after="0" w:line="240" w:lineRule="auto"/>
                      <w:ind w:left="444"/>
                      <w:rPr>
                        <w:color w:val="auto"/>
                      </w:rPr>
                    </w:pPr>
                    <w:r w:rsidRPr="00716C15">
                      <w:rPr>
                        <w:color w:val="auto"/>
                      </w:rPr>
                      <w:t>Father's Name:</w:t>
                    </w:r>
                    <w:r w:rsidR="00911669">
                      <w:rPr>
                        <w:color w:val="auto"/>
                      </w:rPr>
                      <w:t xml:space="preserve"> </w:t>
                    </w:r>
                    <w:r>
                      <w:rPr>
                        <w:color w:val="auto"/>
                      </w:rPr>
                      <w:t xml:space="preserve"> </w:t>
                    </w:r>
                    <w:r w:rsidRPr="00716C15">
                      <w:rPr>
                        <w:color w:val="auto"/>
                      </w:rPr>
                      <w:t>Mr. D.N. Singh</w:t>
                    </w:r>
                  </w:p>
                  <w:p w14:paraId="3BE9AAD4" w14:textId="7270D484" w:rsidR="00781D49" w:rsidRPr="00716C15" w:rsidRDefault="00781D49" w:rsidP="00781D49">
                    <w:pPr>
                      <w:autoSpaceDE w:val="0"/>
                      <w:autoSpaceDN w:val="0"/>
                      <w:adjustRightInd w:val="0"/>
                      <w:spacing w:before="0" w:after="0" w:line="240" w:lineRule="auto"/>
                      <w:ind w:left="444"/>
                      <w:rPr>
                        <w:color w:val="auto"/>
                      </w:rPr>
                    </w:pPr>
                    <w:r w:rsidRPr="00716C15">
                      <w:rPr>
                        <w:color w:val="auto"/>
                      </w:rPr>
                      <w:t>Date of Birth:</w:t>
                    </w:r>
                    <w:r w:rsidR="00911669">
                      <w:rPr>
                        <w:color w:val="auto"/>
                      </w:rPr>
                      <w:t xml:space="preserve"> </w:t>
                    </w:r>
                    <w:r>
                      <w:rPr>
                        <w:color w:val="auto"/>
                      </w:rPr>
                      <w:t xml:space="preserve"> </w:t>
                    </w:r>
                    <w:r w:rsidRPr="00716C15">
                      <w:rPr>
                        <w:color w:val="auto"/>
                      </w:rPr>
                      <w:t>February 3, 1994</w:t>
                    </w:r>
                  </w:p>
                  <w:p w14:paraId="0E4B5206" w14:textId="57822907" w:rsidR="00781D49" w:rsidRPr="00716C15" w:rsidRDefault="00781D49" w:rsidP="00781D49">
                    <w:pPr>
                      <w:autoSpaceDE w:val="0"/>
                      <w:autoSpaceDN w:val="0"/>
                      <w:adjustRightInd w:val="0"/>
                      <w:spacing w:before="0" w:after="0" w:line="240" w:lineRule="auto"/>
                      <w:ind w:left="444"/>
                      <w:rPr>
                        <w:color w:val="auto"/>
                      </w:rPr>
                    </w:pPr>
                    <w:r w:rsidRPr="00716C15">
                      <w:rPr>
                        <w:color w:val="auto"/>
                      </w:rPr>
                      <w:t>Gender:</w:t>
                    </w:r>
                    <w:r w:rsidR="00911669">
                      <w:rPr>
                        <w:color w:val="auto"/>
                      </w:rPr>
                      <w:t xml:space="preserve"> </w:t>
                    </w:r>
                    <w:r>
                      <w:rPr>
                        <w:color w:val="auto"/>
                      </w:rPr>
                      <w:t xml:space="preserve"> </w:t>
                    </w:r>
                    <w:r w:rsidRPr="00716C15">
                      <w:rPr>
                        <w:color w:val="auto"/>
                      </w:rPr>
                      <w:t>Male</w:t>
                    </w:r>
                  </w:p>
                  <w:p w14:paraId="7A965CD5" w14:textId="703E15AC" w:rsidR="00781D49" w:rsidRPr="00716C15" w:rsidRDefault="00781D49" w:rsidP="00781D49">
                    <w:pPr>
                      <w:autoSpaceDE w:val="0"/>
                      <w:autoSpaceDN w:val="0"/>
                      <w:adjustRightInd w:val="0"/>
                      <w:spacing w:before="0" w:after="0" w:line="240" w:lineRule="auto"/>
                      <w:ind w:left="444"/>
                      <w:rPr>
                        <w:color w:val="auto"/>
                      </w:rPr>
                    </w:pPr>
                    <w:r w:rsidRPr="00716C15">
                      <w:rPr>
                        <w:color w:val="auto"/>
                      </w:rPr>
                      <w:t>Nationality:</w:t>
                    </w:r>
                    <w:r w:rsidR="00911669">
                      <w:rPr>
                        <w:color w:val="auto"/>
                      </w:rPr>
                      <w:t xml:space="preserve"> </w:t>
                    </w:r>
                    <w:r>
                      <w:rPr>
                        <w:color w:val="auto"/>
                      </w:rPr>
                      <w:t xml:space="preserve"> </w:t>
                    </w:r>
                    <w:r w:rsidRPr="00716C15">
                      <w:rPr>
                        <w:color w:val="auto"/>
                      </w:rPr>
                      <w:t>Indian</w:t>
                    </w:r>
                  </w:p>
                  <w:p w14:paraId="75746178" w14:textId="48B3EB2E" w:rsidR="00781D49" w:rsidRPr="00716C15" w:rsidRDefault="00781D49" w:rsidP="00781D49">
                    <w:pPr>
                      <w:autoSpaceDE w:val="0"/>
                      <w:autoSpaceDN w:val="0"/>
                      <w:adjustRightInd w:val="0"/>
                      <w:spacing w:before="0" w:after="0" w:line="240" w:lineRule="auto"/>
                      <w:ind w:left="444"/>
                      <w:rPr>
                        <w:color w:val="auto"/>
                      </w:rPr>
                    </w:pPr>
                    <w:r w:rsidRPr="00716C15">
                      <w:rPr>
                        <w:color w:val="auto"/>
                      </w:rPr>
                      <w:t>Marital Status:</w:t>
                    </w:r>
                    <w:r w:rsidR="00911669">
                      <w:rPr>
                        <w:color w:val="auto"/>
                      </w:rPr>
                      <w:t xml:space="preserve"> </w:t>
                    </w:r>
                    <w:r>
                      <w:rPr>
                        <w:color w:val="auto"/>
                      </w:rPr>
                      <w:t xml:space="preserve"> </w:t>
                    </w:r>
                    <w:r w:rsidRPr="00716C15">
                      <w:rPr>
                        <w:color w:val="auto"/>
                      </w:rPr>
                      <w:t>Single</w:t>
                    </w:r>
                  </w:p>
                  <w:p w14:paraId="252FEC96" w14:textId="5F9063ED" w:rsidR="00781D49" w:rsidRDefault="00781D49" w:rsidP="00781D49">
                    <w:pPr>
                      <w:autoSpaceDE w:val="0"/>
                      <w:autoSpaceDN w:val="0"/>
                      <w:adjustRightInd w:val="0"/>
                      <w:spacing w:before="0" w:after="0" w:line="240" w:lineRule="auto"/>
                      <w:ind w:left="444"/>
                      <w:rPr>
                        <w:rFonts w:eastAsiaTheme="minorEastAsia"/>
                        <w:b/>
                        <w:bCs/>
                        <w:caps/>
                      </w:rPr>
                    </w:pPr>
                    <w:r w:rsidRPr="00716C15">
                      <w:rPr>
                        <w:color w:val="auto"/>
                      </w:rPr>
                      <w:t>Language:</w:t>
                    </w:r>
                    <w:r w:rsidR="00911669">
                      <w:rPr>
                        <w:color w:val="auto"/>
                      </w:rPr>
                      <w:t xml:space="preserve"> </w:t>
                    </w:r>
                    <w:r>
                      <w:rPr>
                        <w:color w:val="auto"/>
                      </w:rPr>
                      <w:t xml:space="preserve"> </w:t>
                    </w:r>
                    <w:r w:rsidRPr="00716C15">
                      <w:rPr>
                        <w:color w:val="auto"/>
                      </w:rPr>
                      <w:t>English, Hindi</w:t>
                    </w:r>
                  </w:p>
                </w:sdtContent>
              </w:sdt>
            </w:sdtContent>
          </w:sdt>
        </w:tc>
      </w:tr>
      <w:tr w:rsidR="00781D49" w14:paraId="6369D850" w14:textId="77777777" w:rsidTr="00781D49">
        <w:tc>
          <w:tcPr>
            <w:tcW w:w="1776" w:type="dxa"/>
          </w:tcPr>
          <w:p w14:paraId="4FE2EE40" w14:textId="77777777" w:rsidR="00781D49" w:rsidRPr="00716C15" w:rsidRDefault="00781D49" w:rsidP="004B1F9D">
            <w:pPr>
              <w:ind w:left="142" w:hanging="18"/>
              <w:rPr>
                <w:color w:val="auto"/>
              </w:rPr>
            </w:pPr>
            <w:r w:rsidRPr="00716C15">
              <w:rPr>
                <w:color w:val="auto"/>
              </w:rPr>
              <w:t>Date:</w:t>
            </w:r>
          </w:p>
          <w:p w14:paraId="51912431" w14:textId="5085BF6F" w:rsidR="00781D49" w:rsidRDefault="00781D49" w:rsidP="004B1F9D">
            <w:pPr>
              <w:ind w:left="142"/>
            </w:pPr>
            <w:r w:rsidRPr="00B41FBE">
              <w:rPr>
                <w:color w:val="auto"/>
              </w:rPr>
              <w:t>P</w:t>
            </w:r>
            <w:r w:rsidR="00B41FBE" w:rsidRPr="00B41FBE">
              <w:rPr>
                <w:color w:val="auto"/>
              </w:rPr>
              <w:t>lace</w:t>
            </w:r>
            <w:r w:rsidRPr="00B41FBE">
              <w:rPr>
                <w:color w:val="auto"/>
              </w:rPr>
              <w:t>:</w:t>
            </w:r>
          </w:p>
        </w:tc>
        <w:tc>
          <w:tcPr>
            <w:tcW w:w="438" w:type="dxa"/>
          </w:tcPr>
          <w:p w14:paraId="4826445E" w14:textId="77777777" w:rsidR="00781D49" w:rsidRDefault="00781D49" w:rsidP="00781D49"/>
        </w:tc>
        <w:tc>
          <w:tcPr>
            <w:tcW w:w="7532" w:type="dxa"/>
          </w:tcPr>
          <w:p w14:paraId="43EBA849" w14:textId="77777777" w:rsidR="00781D49" w:rsidRDefault="00781D49" w:rsidP="00781D49">
            <w:pPr>
              <w:rPr>
                <w:color w:val="auto"/>
              </w:rPr>
            </w:pPr>
            <w:r w:rsidRPr="00716C15">
              <w:rPr>
                <w:color w:val="auto"/>
              </w:rPr>
              <w:tab/>
            </w:r>
            <w:r w:rsidRPr="00716C15">
              <w:rPr>
                <w:color w:val="auto"/>
              </w:rPr>
              <w:tab/>
            </w:r>
            <w:r w:rsidRPr="00716C15">
              <w:rPr>
                <w:color w:val="auto"/>
              </w:rPr>
              <w:tab/>
            </w:r>
            <w:r w:rsidRPr="00716C15">
              <w:rPr>
                <w:color w:val="auto"/>
              </w:rPr>
              <w:tab/>
            </w:r>
            <w:r w:rsidRPr="00716C15">
              <w:rPr>
                <w:color w:val="auto"/>
              </w:rPr>
              <w:tab/>
            </w:r>
            <w:r w:rsidRPr="00716C15">
              <w:rPr>
                <w:color w:val="auto"/>
              </w:rPr>
              <w:tab/>
            </w:r>
            <w:r w:rsidRPr="00716C15">
              <w:rPr>
                <w:color w:val="auto"/>
              </w:rPr>
              <w:tab/>
            </w:r>
            <w:r w:rsidRPr="00716C15">
              <w:rPr>
                <w:color w:val="auto"/>
              </w:rPr>
              <w:tab/>
              <w:t xml:space="preserve"> </w:t>
            </w:r>
          </w:p>
          <w:p w14:paraId="036F645C" w14:textId="154EA1D1" w:rsidR="00781D49" w:rsidRPr="00716C15" w:rsidRDefault="00781D49" w:rsidP="00781D49">
            <w:pPr>
              <w:rPr>
                <w:color w:val="auto"/>
              </w:rPr>
            </w:pPr>
            <w:r>
              <w:rPr>
                <w:color w:val="auto"/>
              </w:rPr>
              <w:t xml:space="preserve">                                                                                                                         </w:t>
            </w:r>
            <w:r w:rsidR="00624D7C">
              <w:rPr>
                <w:color w:val="auto"/>
              </w:rPr>
              <w:t xml:space="preserve">         </w:t>
            </w:r>
            <w:r w:rsidRPr="00716C15">
              <w:rPr>
                <w:color w:val="auto"/>
              </w:rPr>
              <w:t>(</w:t>
            </w:r>
            <w:r w:rsidRPr="00716C15">
              <w:rPr>
                <w:b/>
                <w:bCs/>
                <w:color w:val="auto"/>
              </w:rPr>
              <w:t>AVINASH SINGH)</w:t>
            </w:r>
          </w:p>
        </w:tc>
      </w:tr>
      <w:tr w:rsidR="00781D49" w14:paraId="11CA02F0" w14:textId="77777777" w:rsidTr="00781D49">
        <w:tc>
          <w:tcPr>
            <w:tcW w:w="1776" w:type="dxa"/>
          </w:tcPr>
          <w:p w14:paraId="5DF07495" w14:textId="44FA865A" w:rsidR="00781D49" w:rsidRPr="00716C15" w:rsidRDefault="00624D7C" w:rsidP="00781D49">
            <w:pPr>
              <w:ind w:left="18" w:hanging="18"/>
              <w:rPr>
                <w:color w:val="auto"/>
              </w:rPr>
            </w:pPr>
            <w:r>
              <w:rPr>
                <w:color w:val="auto"/>
              </w:rPr>
              <w:t xml:space="preserve">     </w:t>
            </w:r>
          </w:p>
        </w:tc>
        <w:tc>
          <w:tcPr>
            <w:tcW w:w="438" w:type="dxa"/>
          </w:tcPr>
          <w:p w14:paraId="6CB54D9F" w14:textId="77777777" w:rsidR="00781D49" w:rsidRDefault="00781D49" w:rsidP="00781D49"/>
        </w:tc>
        <w:tc>
          <w:tcPr>
            <w:tcW w:w="7532" w:type="dxa"/>
          </w:tcPr>
          <w:p w14:paraId="026FB045" w14:textId="77777777" w:rsidR="00781D49" w:rsidRPr="00716C15" w:rsidRDefault="00781D49" w:rsidP="00781D49">
            <w:pPr>
              <w:rPr>
                <w:color w:val="auto"/>
              </w:rPr>
            </w:pPr>
          </w:p>
        </w:tc>
      </w:tr>
    </w:tbl>
    <w:p w14:paraId="26BFB62B" w14:textId="61B83C94" w:rsidR="00716C15" w:rsidRDefault="00716C15" w:rsidP="00716C15"/>
    <w:sectPr w:rsidR="00716C15" w:rsidSect="004B1F9D">
      <w:footerReference w:type="default" r:id="rId11"/>
      <w:pgSz w:w="11906" w:h="16838" w:code="9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6A50F" w14:textId="77777777" w:rsidR="00E01C27" w:rsidRDefault="00E01C27">
      <w:pPr>
        <w:spacing w:before="0" w:after="0" w:line="240" w:lineRule="auto"/>
      </w:pPr>
      <w:r>
        <w:separator/>
      </w:r>
    </w:p>
  </w:endnote>
  <w:endnote w:type="continuationSeparator" w:id="0">
    <w:p w14:paraId="07305294" w14:textId="77777777" w:rsidR="00E01C27" w:rsidRDefault="00E01C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72FCB" w14:textId="77777777" w:rsidR="002C42BC" w:rsidRDefault="0041481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7EF9D" w14:textId="77777777" w:rsidR="00E01C27" w:rsidRDefault="00E01C27">
      <w:pPr>
        <w:spacing w:before="0" w:after="0" w:line="240" w:lineRule="auto"/>
      </w:pPr>
      <w:r>
        <w:separator/>
      </w:r>
    </w:p>
  </w:footnote>
  <w:footnote w:type="continuationSeparator" w:id="0">
    <w:p w14:paraId="5779262A" w14:textId="77777777" w:rsidR="00E01C27" w:rsidRDefault="00E01C2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2E0B"/>
    <w:multiLevelType w:val="hybridMultilevel"/>
    <w:tmpl w:val="245C3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04AAE"/>
    <w:multiLevelType w:val="hybridMultilevel"/>
    <w:tmpl w:val="8020E62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6D0EF8"/>
    <w:multiLevelType w:val="hybridMultilevel"/>
    <w:tmpl w:val="E8BE74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8C2415"/>
    <w:multiLevelType w:val="hybridMultilevel"/>
    <w:tmpl w:val="01940D0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91123"/>
    <w:multiLevelType w:val="hybridMultilevel"/>
    <w:tmpl w:val="46CA0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C58A7"/>
    <w:multiLevelType w:val="hybridMultilevel"/>
    <w:tmpl w:val="7966C0B2"/>
    <w:lvl w:ilvl="0" w:tplc="40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6" w15:restartNumberingAfterBreak="0">
    <w:nsid w:val="33F577D9"/>
    <w:multiLevelType w:val="hybridMultilevel"/>
    <w:tmpl w:val="043A9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A4180"/>
    <w:multiLevelType w:val="hybridMultilevel"/>
    <w:tmpl w:val="08609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E2E8C"/>
    <w:multiLevelType w:val="hybridMultilevel"/>
    <w:tmpl w:val="BF441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A62D7"/>
    <w:multiLevelType w:val="hybridMultilevel"/>
    <w:tmpl w:val="265E396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D0E97"/>
    <w:multiLevelType w:val="hybridMultilevel"/>
    <w:tmpl w:val="B8FC20B6"/>
    <w:lvl w:ilvl="0" w:tplc="40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1" w15:restartNumberingAfterBreak="0">
    <w:nsid w:val="54C24DB3"/>
    <w:multiLevelType w:val="hybridMultilevel"/>
    <w:tmpl w:val="1226B1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C186F"/>
    <w:multiLevelType w:val="hybridMultilevel"/>
    <w:tmpl w:val="45682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0523D"/>
    <w:multiLevelType w:val="hybridMultilevel"/>
    <w:tmpl w:val="4E6A9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D61BB0"/>
    <w:multiLevelType w:val="hybridMultilevel"/>
    <w:tmpl w:val="EB1EA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2299F"/>
    <w:multiLevelType w:val="hybridMultilevel"/>
    <w:tmpl w:val="F6747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4B144F"/>
    <w:multiLevelType w:val="hybridMultilevel"/>
    <w:tmpl w:val="965CBC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796369">
    <w:abstractNumId w:val="3"/>
  </w:num>
  <w:num w:numId="2" w16cid:durableId="1554929548">
    <w:abstractNumId w:val="11"/>
  </w:num>
  <w:num w:numId="3" w16cid:durableId="1835484502">
    <w:abstractNumId w:val="9"/>
  </w:num>
  <w:num w:numId="4" w16cid:durableId="238488112">
    <w:abstractNumId w:val="1"/>
  </w:num>
  <w:num w:numId="5" w16cid:durableId="1325477440">
    <w:abstractNumId w:val="16"/>
  </w:num>
  <w:num w:numId="6" w16cid:durableId="607322746">
    <w:abstractNumId w:val="4"/>
  </w:num>
  <w:num w:numId="7" w16cid:durableId="972248740">
    <w:abstractNumId w:val="0"/>
  </w:num>
  <w:num w:numId="8" w16cid:durableId="1373378727">
    <w:abstractNumId w:val="14"/>
  </w:num>
  <w:num w:numId="9" w16cid:durableId="228153403">
    <w:abstractNumId w:val="2"/>
  </w:num>
  <w:num w:numId="10" w16cid:durableId="1067148550">
    <w:abstractNumId w:val="15"/>
  </w:num>
  <w:num w:numId="11" w16cid:durableId="412315649">
    <w:abstractNumId w:val="6"/>
  </w:num>
  <w:num w:numId="12" w16cid:durableId="2079789998">
    <w:abstractNumId w:val="13"/>
  </w:num>
  <w:num w:numId="13" w16cid:durableId="170533527">
    <w:abstractNumId w:val="7"/>
  </w:num>
  <w:num w:numId="14" w16cid:durableId="1943561234">
    <w:abstractNumId w:val="12"/>
  </w:num>
  <w:num w:numId="15" w16cid:durableId="436096386">
    <w:abstractNumId w:val="8"/>
  </w:num>
  <w:num w:numId="16" w16cid:durableId="1407730810">
    <w:abstractNumId w:val="10"/>
  </w:num>
  <w:num w:numId="17" w16cid:durableId="4064595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09"/>
    <w:rsid w:val="00064824"/>
    <w:rsid w:val="000A40C4"/>
    <w:rsid w:val="000D4BA9"/>
    <w:rsid w:val="000E5ADC"/>
    <w:rsid w:val="001A5E3B"/>
    <w:rsid w:val="002474DF"/>
    <w:rsid w:val="00250499"/>
    <w:rsid w:val="002830F8"/>
    <w:rsid w:val="002842BC"/>
    <w:rsid w:val="002C42BC"/>
    <w:rsid w:val="002D081E"/>
    <w:rsid w:val="002D4ED0"/>
    <w:rsid w:val="002E2235"/>
    <w:rsid w:val="003109CE"/>
    <w:rsid w:val="003147E9"/>
    <w:rsid w:val="0035290B"/>
    <w:rsid w:val="0036154D"/>
    <w:rsid w:val="003628D5"/>
    <w:rsid w:val="00374FD0"/>
    <w:rsid w:val="003C1480"/>
    <w:rsid w:val="003D1F7E"/>
    <w:rsid w:val="00414819"/>
    <w:rsid w:val="00440BB9"/>
    <w:rsid w:val="00476D90"/>
    <w:rsid w:val="00486C3C"/>
    <w:rsid w:val="00494647"/>
    <w:rsid w:val="004B1F9D"/>
    <w:rsid w:val="004D4966"/>
    <w:rsid w:val="004E12C4"/>
    <w:rsid w:val="00512812"/>
    <w:rsid w:val="00522259"/>
    <w:rsid w:val="00523386"/>
    <w:rsid w:val="00544D94"/>
    <w:rsid w:val="005C6A5E"/>
    <w:rsid w:val="005C78DA"/>
    <w:rsid w:val="00607EC7"/>
    <w:rsid w:val="00624D7C"/>
    <w:rsid w:val="00635C52"/>
    <w:rsid w:val="00646F2A"/>
    <w:rsid w:val="00680117"/>
    <w:rsid w:val="00685B50"/>
    <w:rsid w:val="00714C2D"/>
    <w:rsid w:val="00716C15"/>
    <w:rsid w:val="00781D49"/>
    <w:rsid w:val="00783385"/>
    <w:rsid w:val="007D2EE2"/>
    <w:rsid w:val="00846FD5"/>
    <w:rsid w:val="00860697"/>
    <w:rsid w:val="00867A2D"/>
    <w:rsid w:val="00887D10"/>
    <w:rsid w:val="008A4A3D"/>
    <w:rsid w:val="008B1494"/>
    <w:rsid w:val="008C562A"/>
    <w:rsid w:val="008E3DC1"/>
    <w:rsid w:val="00911669"/>
    <w:rsid w:val="00963521"/>
    <w:rsid w:val="009F63B4"/>
    <w:rsid w:val="00A378B5"/>
    <w:rsid w:val="00A43FA0"/>
    <w:rsid w:val="00AD7F09"/>
    <w:rsid w:val="00B24FC7"/>
    <w:rsid w:val="00B41FBE"/>
    <w:rsid w:val="00C0391A"/>
    <w:rsid w:val="00C1707A"/>
    <w:rsid w:val="00C442F5"/>
    <w:rsid w:val="00C45EAB"/>
    <w:rsid w:val="00C6545E"/>
    <w:rsid w:val="00C771A8"/>
    <w:rsid w:val="00D169AA"/>
    <w:rsid w:val="00D21A81"/>
    <w:rsid w:val="00DC291B"/>
    <w:rsid w:val="00DC7951"/>
    <w:rsid w:val="00E01C27"/>
    <w:rsid w:val="00E505B3"/>
    <w:rsid w:val="00E97959"/>
    <w:rsid w:val="00EC0ADA"/>
    <w:rsid w:val="00F5575B"/>
    <w:rsid w:val="00FA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E2109"/>
  <w15:chartTrackingRefBased/>
  <w15:docId w15:val="{BFD69E3E-9340-4585-9AC3-34CD1B62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7D2E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FC7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FC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B1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4262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7632">
          <w:marLeft w:val="1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4201">
          <w:marLeft w:val="1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ownload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4E44FA5923425ABA0CAEE88D694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F39E0-C4E2-4F90-BF11-0BF92C77ECB2}"/>
      </w:docPartPr>
      <w:docPartBody>
        <w:p w:rsidR="00EB4ACC" w:rsidRDefault="00000000">
          <w:pPr>
            <w:pStyle w:val="004E44FA5923425ABA0CAEE88D6944E2"/>
          </w:pPr>
          <w:r>
            <w:t>[Street Address]</w:t>
          </w:r>
        </w:p>
      </w:docPartBody>
    </w:docPart>
    <w:docPart>
      <w:docPartPr>
        <w:name w:val="A1043BE8CD98414A933982C488ADF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978A0-E268-483F-A634-16E78168A344}"/>
      </w:docPartPr>
      <w:docPartBody>
        <w:p w:rsidR="00EB4ACC" w:rsidRDefault="00000000">
          <w:pPr>
            <w:pStyle w:val="A1043BE8CD98414A933982C488ADFC49"/>
          </w:pPr>
          <w:r>
            <w:t>[City, ST ZIP Code]</w:t>
          </w:r>
        </w:p>
      </w:docPartBody>
    </w:docPart>
    <w:docPart>
      <w:docPartPr>
        <w:name w:val="2E4D4EEB5187407D814B9ADFAC100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FF9CA-A62C-4297-A104-72B5C2BD666A}"/>
      </w:docPartPr>
      <w:docPartBody>
        <w:p w:rsidR="00EB4ACC" w:rsidRDefault="00000000">
          <w:pPr>
            <w:pStyle w:val="2E4D4EEB5187407D814B9ADFAC100880"/>
          </w:pPr>
          <w:r>
            <w:t>[Telephone]</w:t>
          </w:r>
        </w:p>
      </w:docPartBody>
    </w:docPart>
    <w:docPart>
      <w:docPartPr>
        <w:name w:val="C3E3829777804EC884098084F0FEF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CB868-F84A-4296-9AC9-6E8B74016F3B}"/>
      </w:docPartPr>
      <w:docPartBody>
        <w:p w:rsidR="00EB4ACC" w:rsidRDefault="00000000">
          <w:pPr>
            <w:pStyle w:val="C3E3829777804EC884098084F0FEF9AA"/>
          </w:pPr>
          <w:r>
            <w:t>[Website]</w:t>
          </w:r>
        </w:p>
      </w:docPartBody>
    </w:docPart>
    <w:docPart>
      <w:docPartPr>
        <w:name w:val="2A01FF8B792F4BFBA1A21ED9BB0CC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539A6-B976-4977-8D8C-EC3DF3E21BF6}"/>
      </w:docPartPr>
      <w:docPartBody>
        <w:p w:rsidR="00EB4ACC" w:rsidRDefault="00000000">
          <w:pPr>
            <w:pStyle w:val="2A01FF8B792F4BFBA1A21ED9BB0CC9F6"/>
          </w:pPr>
          <w:r>
            <w:t>[Your Name]</w:t>
          </w:r>
        </w:p>
      </w:docPartBody>
    </w:docPart>
    <w:docPart>
      <w:docPartPr>
        <w:name w:val="140B96F4E3464D5F80ED8E4A77272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5844D-208C-42FD-8DC0-8AD23E708410}"/>
      </w:docPartPr>
      <w:docPartBody>
        <w:p w:rsidR="00EB4ACC" w:rsidRDefault="00E30A10" w:rsidP="00E30A10">
          <w:pPr>
            <w:pStyle w:val="140B96F4E3464D5F80ED8E4A77272631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944824561F094FD9B03A24BFF1778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16814-972A-4C88-A4AA-8FC66C0162F7}"/>
      </w:docPartPr>
      <w:docPartBody>
        <w:p w:rsidR="00EB4ACC" w:rsidRDefault="00E30A10" w:rsidP="00E30A10">
          <w:pPr>
            <w:pStyle w:val="944824561F094FD9B03A24BFF17786A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CC53024A3644D71A5111E8BFA5E5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98AFA-4D78-44A6-8AA5-2588BD435FA6}"/>
      </w:docPartPr>
      <w:docPartBody>
        <w:p w:rsidR="00EB4ACC" w:rsidRDefault="00E30A10" w:rsidP="00E30A10">
          <w:pPr>
            <w:pStyle w:val="5CC53024A3644D71A5111E8BFA5E5F3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C12A3A790B641AF99EA5792D42A4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85F1A-3093-456C-9BFB-CCDF319B970C}"/>
      </w:docPartPr>
      <w:docPartBody>
        <w:p w:rsidR="00EB4ACC" w:rsidRDefault="00E30A10" w:rsidP="00E30A10">
          <w:pPr>
            <w:pStyle w:val="FC12A3A790B641AF99EA5792D42A438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B718034A71E47DE916C3A3BE9ACE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A2788-AACD-4468-8BA9-BC0E4B900B50}"/>
      </w:docPartPr>
      <w:docPartBody>
        <w:p w:rsidR="00EB4ACC" w:rsidRDefault="00E30A10" w:rsidP="00E30A10">
          <w:pPr>
            <w:pStyle w:val="CB718034A71E47DE916C3A3BE9ACE77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BC5565B465E4AD4977F2A6049F82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7130B-79CC-4684-B7C7-1543F20FFDC0}"/>
      </w:docPartPr>
      <w:docPartBody>
        <w:p w:rsidR="009E4397" w:rsidRDefault="00CC1874" w:rsidP="00CC1874">
          <w:pPr>
            <w:pStyle w:val="6BC5565B465E4AD4977F2A6049F8249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0D190D689A94E4E824CF45EFF053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13E41-8C30-4B81-9D45-7F9848936E05}"/>
      </w:docPartPr>
      <w:docPartBody>
        <w:p w:rsidR="009E4397" w:rsidRDefault="00CC1874" w:rsidP="00CC1874">
          <w:pPr>
            <w:pStyle w:val="60D190D689A94E4E824CF45EFF053EE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51D3A0BFDA94B838C46515786D48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C4200-35B8-4C86-BA98-701D91662C08}"/>
      </w:docPartPr>
      <w:docPartBody>
        <w:p w:rsidR="00265902" w:rsidRDefault="009E4397" w:rsidP="009E4397">
          <w:pPr>
            <w:pStyle w:val="651D3A0BFDA94B838C46515786D4816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55A1354BA3244ABAC6B6B0679B50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F0DCD-6EE9-4C48-A3FC-3EA7CEAFA94D}"/>
      </w:docPartPr>
      <w:docPartBody>
        <w:p w:rsidR="00265902" w:rsidRDefault="009E4397" w:rsidP="009E4397">
          <w:pPr>
            <w:pStyle w:val="455A1354BA3244ABAC6B6B0679B5023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10"/>
    <w:rsid w:val="0025288D"/>
    <w:rsid w:val="00265902"/>
    <w:rsid w:val="003E4215"/>
    <w:rsid w:val="0040025C"/>
    <w:rsid w:val="004823B5"/>
    <w:rsid w:val="004D30B5"/>
    <w:rsid w:val="004D5CAC"/>
    <w:rsid w:val="00590CBA"/>
    <w:rsid w:val="006702D2"/>
    <w:rsid w:val="007B0055"/>
    <w:rsid w:val="008319FE"/>
    <w:rsid w:val="00875920"/>
    <w:rsid w:val="008E272A"/>
    <w:rsid w:val="008E4B0A"/>
    <w:rsid w:val="00905B7B"/>
    <w:rsid w:val="009E4397"/>
    <w:rsid w:val="00B01AEC"/>
    <w:rsid w:val="00C04A8D"/>
    <w:rsid w:val="00C76773"/>
    <w:rsid w:val="00CC1874"/>
    <w:rsid w:val="00DB219C"/>
    <w:rsid w:val="00DE3887"/>
    <w:rsid w:val="00E30A10"/>
    <w:rsid w:val="00EB4ACC"/>
    <w:rsid w:val="00F12EBA"/>
    <w:rsid w:val="00F713DC"/>
    <w:rsid w:val="00FA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4E44FA5923425ABA0CAEE88D6944E2">
    <w:name w:val="004E44FA5923425ABA0CAEE88D6944E2"/>
  </w:style>
  <w:style w:type="paragraph" w:customStyle="1" w:styleId="A1043BE8CD98414A933982C488ADFC49">
    <w:name w:val="A1043BE8CD98414A933982C488ADFC49"/>
  </w:style>
  <w:style w:type="paragraph" w:customStyle="1" w:styleId="2E4D4EEB5187407D814B9ADFAC100880">
    <w:name w:val="2E4D4EEB5187407D814B9ADFAC100880"/>
  </w:style>
  <w:style w:type="paragraph" w:customStyle="1" w:styleId="C3E3829777804EC884098084F0FEF9AA">
    <w:name w:val="C3E3829777804EC884098084F0FEF9AA"/>
  </w:style>
  <w:style w:type="character" w:styleId="Emphasis">
    <w:name w:val="Emphasis"/>
    <w:basedOn w:val="DefaultParagraphFont"/>
    <w:uiPriority w:val="2"/>
    <w:unhideWhenUsed/>
    <w:qFormat/>
    <w:rsid w:val="00E30A10"/>
    <w:rPr>
      <w:color w:val="4472C4" w:themeColor="accent1"/>
    </w:rPr>
  </w:style>
  <w:style w:type="paragraph" w:customStyle="1" w:styleId="2A01FF8B792F4BFBA1A21ED9BB0CC9F6">
    <w:name w:val="2A01FF8B792F4BFBA1A21ED9BB0CC9F6"/>
  </w:style>
  <w:style w:type="character" w:styleId="PlaceholderText">
    <w:name w:val="Placeholder Text"/>
    <w:basedOn w:val="DefaultParagraphFont"/>
    <w:uiPriority w:val="99"/>
    <w:semiHidden/>
    <w:rsid w:val="00265902"/>
    <w:rPr>
      <w:color w:val="808080"/>
    </w:rPr>
  </w:style>
  <w:style w:type="paragraph" w:customStyle="1" w:styleId="140B96F4E3464D5F80ED8E4A77272631">
    <w:name w:val="140B96F4E3464D5F80ED8E4A77272631"/>
    <w:rsid w:val="00E30A10"/>
  </w:style>
  <w:style w:type="paragraph" w:customStyle="1" w:styleId="944824561F094FD9B03A24BFF17786A7">
    <w:name w:val="944824561F094FD9B03A24BFF17786A7"/>
    <w:rsid w:val="00E30A10"/>
  </w:style>
  <w:style w:type="paragraph" w:customStyle="1" w:styleId="5CC53024A3644D71A5111E8BFA5E5F33">
    <w:name w:val="5CC53024A3644D71A5111E8BFA5E5F33"/>
    <w:rsid w:val="00E30A10"/>
  </w:style>
  <w:style w:type="paragraph" w:customStyle="1" w:styleId="FC12A3A790B641AF99EA5792D42A438D">
    <w:name w:val="FC12A3A790B641AF99EA5792D42A438D"/>
    <w:rsid w:val="00E30A10"/>
  </w:style>
  <w:style w:type="paragraph" w:customStyle="1" w:styleId="CB718034A71E47DE916C3A3BE9ACE776">
    <w:name w:val="CB718034A71E47DE916C3A3BE9ACE776"/>
    <w:rsid w:val="00E30A10"/>
  </w:style>
  <w:style w:type="paragraph" w:customStyle="1" w:styleId="67AD86BC643949A683127BC104125B96">
    <w:name w:val="67AD86BC643949A683127BC104125B96"/>
    <w:rsid w:val="00CC1874"/>
    <w:rPr>
      <w:kern w:val="2"/>
      <w14:ligatures w14:val="standardContextual"/>
    </w:rPr>
  </w:style>
  <w:style w:type="paragraph" w:customStyle="1" w:styleId="B684BC66FE4549A9910077DDC4827FA6">
    <w:name w:val="B684BC66FE4549A9910077DDC4827FA6"/>
    <w:rsid w:val="00CC1874"/>
    <w:rPr>
      <w:kern w:val="2"/>
      <w14:ligatures w14:val="standardContextual"/>
    </w:rPr>
  </w:style>
  <w:style w:type="paragraph" w:customStyle="1" w:styleId="B469201C81BF47B9BBC6623F4B674F42">
    <w:name w:val="B469201C81BF47B9BBC6623F4B674F42"/>
    <w:rsid w:val="00CC1874"/>
    <w:rPr>
      <w:kern w:val="2"/>
      <w14:ligatures w14:val="standardContextual"/>
    </w:rPr>
  </w:style>
  <w:style w:type="paragraph" w:customStyle="1" w:styleId="77594AED3BC1473A84F77B9A93DE0332">
    <w:name w:val="77594AED3BC1473A84F77B9A93DE0332"/>
    <w:rsid w:val="007B0055"/>
    <w:rPr>
      <w:kern w:val="2"/>
      <w14:ligatures w14:val="standardContextual"/>
    </w:rPr>
  </w:style>
  <w:style w:type="paragraph" w:customStyle="1" w:styleId="DBBF02CFC7314C6985ECB5E1B30173D8">
    <w:name w:val="DBBF02CFC7314C6985ECB5E1B30173D8"/>
    <w:rsid w:val="00CC1874"/>
    <w:rPr>
      <w:kern w:val="2"/>
      <w14:ligatures w14:val="standardContextual"/>
    </w:rPr>
  </w:style>
  <w:style w:type="paragraph" w:customStyle="1" w:styleId="45DAEA4CA54D4EC482990694A8A123D7">
    <w:name w:val="45DAEA4CA54D4EC482990694A8A123D7"/>
    <w:rsid w:val="00CC1874"/>
    <w:rPr>
      <w:kern w:val="2"/>
      <w14:ligatures w14:val="standardContextual"/>
    </w:rPr>
  </w:style>
  <w:style w:type="paragraph" w:customStyle="1" w:styleId="6BC5565B465E4AD4977F2A6049F82490">
    <w:name w:val="6BC5565B465E4AD4977F2A6049F82490"/>
    <w:rsid w:val="00CC1874"/>
    <w:rPr>
      <w:kern w:val="2"/>
      <w14:ligatures w14:val="standardContextual"/>
    </w:rPr>
  </w:style>
  <w:style w:type="paragraph" w:customStyle="1" w:styleId="384AC6A2D2B54E7B8697C4567BAF52BC">
    <w:name w:val="384AC6A2D2B54E7B8697C4567BAF52BC"/>
    <w:rsid w:val="00CC1874"/>
    <w:rPr>
      <w:kern w:val="2"/>
      <w14:ligatures w14:val="standardContextual"/>
    </w:rPr>
  </w:style>
  <w:style w:type="paragraph" w:customStyle="1" w:styleId="60D190D689A94E4E824CF45EFF053EEB">
    <w:name w:val="60D190D689A94E4E824CF45EFF053EEB"/>
    <w:rsid w:val="00CC1874"/>
    <w:rPr>
      <w:kern w:val="2"/>
      <w14:ligatures w14:val="standardContextual"/>
    </w:rPr>
  </w:style>
  <w:style w:type="paragraph" w:customStyle="1" w:styleId="651D3A0BFDA94B838C46515786D48160">
    <w:name w:val="651D3A0BFDA94B838C46515786D48160"/>
    <w:rsid w:val="009E4397"/>
    <w:rPr>
      <w:kern w:val="2"/>
      <w14:ligatures w14:val="standardContextual"/>
    </w:rPr>
  </w:style>
  <w:style w:type="paragraph" w:customStyle="1" w:styleId="18D22CDD55BB4FEFB553CBD8F689A6C0">
    <w:name w:val="18D22CDD55BB4FEFB553CBD8F689A6C0"/>
    <w:rsid w:val="009E4397"/>
    <w:rPr>
      <w:kern w:val="2"/>
      <w14:ligatures w14:val="standardContextual"/>
    </w:rPr>
  </w:style>
  <w:style w:type="paragraph" w:customStyle="1" w:styleId="455A1354BA3244ABAC6B6B0679B50232">
    <w:name w:val="455A1354BA3244ABAC6B6B0679B50232"/>
    <w:rsid w:val="009E4397"/>
    <w:rPr>
      <w:kern w:val="2"/>
      <w14:ligatures w14:val="standardContextual"/>
    </w:rPr>
  </w:style>
  <w:style w:type="paragraph" w:customStyle="1" w:styleId="714057BA497E4B1781A31B64AE805444">
    <w:name w:val="714057BA497E4B1781A31B64AE805444"/>
    <w:rsid w:val="0026590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S-416 School Block Shakarpur</CompanyAddress>
  <CompanyPhone>(+91) 8595196640, 7053357730</CompanyPhone>
  <CompanyFax/>
  <CompanyEmail>Avinash416sng@gmail.com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76A464-BCD8-48BD-8E40-EB2C2111B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140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avinash singh</dc:creator>
  <cp:keywords>GitHub: https://github.com/Avinashsng</cp:keywords>
  <cp:lastModifiedBy>Avinash Singh</cp:lastModifiedBy>
  <cp:revision>48</cp:revision>
  <dcterms:created xsi:type="dcterms:W3CDTF">2022-09-12T14:05:00Z</dcterms:created>
  <dcterms:modified xsi:type="dcterms:W3CDTF">2023-10-06T15:42:00Z</dcterms:modified>
  <cp:category>Delhi-110092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